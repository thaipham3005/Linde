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22AB2" w14:textId="0BDCA8B7" w:rsidR="52C5CBB4" w:rsidRDefault="52C5CBB4"/>
    <w:tbl>
      <w:tblPr>
        <w:tblW w:w="0" w:type="auto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0"/>
        <w:gridCol w:w="8541"/>
      </w:tblGrid>
      <w:tr w:rsidR="008A7E1B" w:rsidRPr="009B48E2" w14:paraId="10F45A69" w14:textId="77777777" w:rsidTr="454296E3">
        <w:trPr>
          <w:trHeight w:val="34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01716D" w14:textId="52B1B1AA" w:rsidR="008A7E1B" w:rsidRDefault="1A14B8EA" w:rsidP="00445331">
            <w:pPr>
              <w:spacing w:line="300" w:lineRule="exact"/>
              <w:ind w:left="-4083" w:firstLine="4083"/>
              <w:rPr>
                <w:color w:val="0000FF"/>
              </w:rPr>
            </w:pPr>
            <w:r w:rsidRPr="1A14B8EA">
              <w:rPr>
                <w:color w:val="0000FF"/>
              </w:rPr>
              <w:t>Date:</w:t>
            </w:r>
          </w:p>
        </w:tc>
        <w:tc>
          <w:tcPr>
            <w:tcW w:w="8541" w:type="dxa"/>
            <w:tcBorders>
              <w:top w:val="single" w:sz="6" w:space="0" w:color="auto"/>
              <w:left w:val="single" w:sz="4" w:space="0" w:color="auto"/>
            </w:tcBorders>
          </w:tcPr>
          <w:p w14:paraId="29A49E06" w14:textId="543ADC2E" w:rsidR="008A7E1B" w:rsidRPr="009B48E2" w:rsidRDefault="002F60DD" w:rsidP="00CA6D2E">
            <w:pPr>
              <w:spacing w:line="300" w:lineRule="exact"/>
              <w:rPr>
                <w:lang w:val="de-DE" w:eastAsia="zh-CN"/>
              </w:rPr>
            </w:pPr>
            <w:r>
              <w:rPr>
                <w:lang w:val="de-DE" w:eastAsia="zh-CN"/>
              </w:rPr>
              <w:t>17</w:t>
            </w:r>
            <w:r w:rsidR="00AC672A">
              <w:rPr>
                <w:lang w:val="de-DE" w:eastAsia="zh-CN"/>
              </w:rPr>
              <w:t>.02.2020</w:t>
            </w:r>
          </w:p>
        </w:tc>
      </w:tr>
      <w:tr w:rsidR="008A7E1B" w:rsidRPr="009B48E2" w14:paraId="672A6659" w14:textId="77777777" w:rsidTr="45429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19"/>
        </w:trPr>
        <w:tc>
          <w:tcPr>
            <w:tcW w:w="10101" w:type="dxa"/>
            <w:gridSpan w:val="2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A37501D" w14:textId="77777777" w:rsidR="008A7E1B" w:rsidRPr="009B48E2" w:rsidRDefault="008A7E1B" w:rsidP="007168F8">
            <w:pPr>
              <w:spacing w:line="300" w:lineRule="exact"/>
              <w:rPr>
                <w:lang w:val="de-DE"/>
              </w:rPr>
            </w:pPr>
          </w:p>
        </w:tc>
      </w:tr>
      <w:tr w:rsidR="005E7A86" w14:paraId="40EF666F" w14:textId="77777777" w:rsidTr="45429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cantSplit/>
          <w:trHeight w:val="319"/>
        </w:trPr>
        <w:tc>
          <w:tcPr>
            <w:tcW w:w="156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FFFFFF" w:themeFill="background1"/>
          </w:tcPr>
          <w:p w14:paraId="63782C29" w14:textId="77777777" w:rsidR="005E7A86" w:rsidRDefault="009B71B0">
            <w:pPr>
              <w:spacing w:line="300" w:lineRule="exact"/>
              <w:rPr>
                <w:color w:val="0000FF"/>
              </w:rPr>
            </w:pPr>
            <w:r>
              <w:rPr>
                <w:color w:val="0000FF"/>
              </w:rPr>
              <w:t>Topic</w:t>
            </w:r>
          </w:p>
        </w:tc>
        <w:tc>
          <w:tcPr>
            <w:tcW w:w="8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A8CE" w14:textId="5A62ECA0" w:rsidR="008E03E9" w:rsidRDefault="00312E6E" w:rsidP="008235D9">
            <w:pPr>
              <w:tabs>
                <w:tab w:val="left" w:pos="1063"/>
                <w:tab w:val="left" w:pos="1913"/>
              </w:tabs>
              <w:spacing w:line="300" w:lineRule="exact"/>
            </w:pPr>
            <w:r>
              <w:t>Weekly Construction Meeting, week 08</w:t>
            </w:r>
          </w:p>
        </w:tc>
      </w:tr>
      <w:tr w:rsidR="005E7A86" w14:paraId="5DAB6C7B" w14:textId="77777777" w:rsidTr="45429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19"/>
        </w:trPr>
        <w:tc>
          <w:tcPr>
            <w:tcW w:w="10101" w:type="dxa"/>
            <w:gridSpan w:val="2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2EB378F" w14:textId="77777777" w:rsidR="005E7A86" w:rsidRDefault="005E7A86">
            <w:pPr>
              <w:spacing w:line="300" w:lineRule="exact"/>
            </w:pPr>
          </w:p>
        </w:tc>
      </w:tr>
      <w:tr w:rsidR="005E7A86" w:rsidRPr="001918BC" w14:paraId="7C9082C5" w14:textId="77777777" w:rsidTr="454296E3">
        <w:trPr>
          <w:trHeight w:val="319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28F1B9" w14:textId="77777777" w:rsidR="005E7A86" w:rsidRDefault="00EB61A6">
            <w:pPr>
              <w:spacing w:line="300" w:lineRule="exact"/>
              <w:rPr>
                <w:color w:val="0000FF"/>
              </w:rPr>
            </w:pPr>
            <w:r>
              <w:rPr>
                <w:color w:val="0000FF"/>
              </w:rPr>
              <w:t>Prepared by</w:t>
            </w:r>
            <w:r w:rsidR="005E7A86">
              <w:rPr>
                <w:color w:val="0000FF"/>
              </w:rPr>
              <w:t>:</w:t>
            </w:r>
          </w:p>
        </w:tc>
        <w:tc>
          <w:tcPr>
            <w:tcW w:w="8541" w:type="dxa"/>
            <w:tcBorders>
              <w:top w:val="single" w:sz="6" w:space="0" w:color="auto"/>
              <w:left w:val="single" w:sz="4" w:space="0" w:color="auto"/>
            </w:tcBorders>
          </w:tcPr>
          <w:p w14:paraId="7A730E9A" w14:textId="77777777" w:rsidR="005E7A86" w:rsidRPr="00C64E42" w:rsidRDefault="00AC672A" w:rsidP="00C64E42">
            <w:pPr>
              <w:tabs>
                <w:tab w:val="left" w:pos="1063"/>
                <w:tab w:val="left" w:pos="1913"/>
              </w:tabs>
              <w:spacing w:line="300" w:lineRule="exact"/>
            </w:pPr>
            <w:r>
              <w:t>Max Leidel</w:t>
            </w:r>
            <w:bookmarkStart w:id="0" w:name="_GoBack"/>
            <w:bookmarkEnd w:id="0"/>
          </w:p>
        </w:tc>
      </w:tr>
      <w:tr w:rsidR="00735496" w:rsidRPr="001918BC" w14:paraId="6A05A809" w14:textId="77777777" w:rsidTr="45429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19"/>
        </w:trPr>
        <w:tc>
          <w:tcPr>
            <w:tcW w:w="10101" w:type="dxa"/>
            <w:gridSpan w:val="2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A39BBE3" w14:textId="77777777" w:rsidR="00735496" w:rsidRPr="001918BC" w:rsidRDefault="00735496" w:rsidP="0075584A">
            <w:pPr>
              <w:spacing w:line="300" w:lineRule="exact"/>
              <w:rPr>
                <w:lang w:val="de-DE"/>
              </w:rPr>
            </w:pPr>
          </w:p>
        </w:tc>
      </w:tr>
      <w:tr w:rsidR="00735496" w:rsidRPr="00C03526" w14:paraId="6D87B215" w14:textId="77777777" w:rsidTr="45429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cantSplit/>
          <w:trHeight w:val="319"/>
        </w:trPr>
        <w:tc>
          <w:tcPr>
            <w:tcW w:w="156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FFFFFF" w:themeFill="background1"/>
          </w:tcPr>
          <w:p w14:paraId="66D8B4A7" w14:textId="77777777" w:rsidR="00A25D75" w:rsidRPr="00697632" w:rsidRDefault="00735496" w:rsidP="0075584A">
            <w:pPr>
              <w:spacing w:line="300" w:lineRule="exact"/>
              <w:rPr>
                <w:color w:val="0000FF"/>
              </w:rPr>
            </w:pPr>
            <w:r w:rsidRPr="00697632">
              <w:rPr>
                <w:color w:val="0000FF"/>
              </w:rPr>
              <w:t>Participants:</w:t>
            </w:r>
          </w:p>
          <w:p w14:paraId="41C8F396" w14:textId="77777777" w:rsidR="00A25D75" w:rsidRPr="00697632" w:rsidRDefault="00A25D75" w:rsidP="00A25D75"/>
          <w:p w14:paraId="72A3D3EC" w14:textId="77777777" w:rsidR="00A25D75" w:rsidRPr="00697632" w:rsidRDefault="00A25D75" w:rsidP="00A25D75"/>
          <w:p w14:paraId="0D0B940D" w14:textId="77777777" w:rsidR="00735496" w:rsidRPr="00697632" w:rsidRDefault="00735496" w:rsidP="00A25D75">
            <w:pPr>
              <w:jc w:val="center"/>
            </w:pPr>
          </w:p>
        </w:tc>
        <w:tc>
          <w:tcPr>
            <w:tcW w:w="8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A6AB" w14:textId="77777777" w:rsidR="00FF5881" w:rsidRDefault="00FF5881" w:rsidP="00931985">
            <w:pPr>
              <w:tabs>
                <w:tab w:val="left" w:pos="1063"/>
                <w:tab w:val="left" w:pos="1913"/>
              </w:tabs>
              <w:spacing w:line="300" w:lineRule="exact"/>
              <w:rPr>
                <w:b/>
              </w:rPr>
            </w:pPr>
            <w:r>
              <w:rPr>
                <w:b/>
              </w:rPr>
              <w:t xml:space="preserve">via </w:t>
            </w:r>
            <w:r w:rsidR="00AC672A">
              <w:rPr>
                <w:b/>
              </w:rPr>
              <w:t>Vide</w:t>
            </w:r>
            <w:r w:rsidR="009D5161">
              <w:rPr>
                <w:b/>
              </w:rPr>
              <w:t>o</w:t>
            </w:r>
            <w:r w:rsidR="00AC672A">
              <w:rPr>
                <w:b/>
              </w:rPr>
              <w:t xml:space="preserve"> Conference</w:t>
            </w:r>
          </w:p>
          <w:p w14:paraId="0E27B00A" w14:textId="77777777" w:rsidR="00FF5881" w:rsidRDefault="00FF5881" w:rsidP="00931985">
            <w:pPr>
              <w:tabs>
                <w:tab w:val="left" w:pos="1063"/>
                <w:tab w:val="left" w:pos="1913"/>
              </w:tabs>
              <w:spacing w:line="300" w:lineRule="exact"/>
              <w:rPr>
                <w:b/>
              </w:rPr>
            </w:pPr>
          </w:p>
          <w:p w14:paraId="31B8E50E" w14:textId="77777777" w:rsidR="00931985" w:rsidRPr="00552C05" w:rsidRDefault="0067091E" w:rsidP="00931985">
            <w:pPr>
              <w:tabs>
                <w:tab w:val="left" w:pos="1063"/>
                <w:tab w:val="left" w:pos="1913"/>
              </w:tabs>
              <w:spacing w:line="300" w:lineRule="exact"/>
              <w:rPr>
                <w:b/>
              </w:rPr>
            </w:pPr>
            <w:r>
              <w:rPr>
                <w:b/>
              </w:rPr>
              <w:t xml:space="preserve">COMPANY - </w:t>
            </w:r>
            <w:r w:rsidR="00931985" w:rsidRPr="00552C05">
              <w:rPr>
                <w:b/>
              </w:rPr>
              <w:t>Linde Engineering</w:t>
            </w:r>
          </w:p>
          <w:p w14:paraId="18CF19F8" w14:textId="77777777" w:rsidR="0067091E" w:rsidRPr="00400C72" w:rsidRDefault="0067091E" w:rsidP="00931985">
            <w:pPr>
              <w:tabs>
                <w:tab w:val="left" w:pos="1063"/>
                <w:tab w:val="left" w:pos="1913"/>
              </w:tabs>
              <w:spacing w:line="300" w:lineRule="exact"/>
              <w:rPr>
                <w:lang w:val="de-DE"/>
              </w:rPr>
            </w:pPr>
            <w:r w:rsidRPr="00400C72">
              <w:rPr>
                <w:lang w:val="de-DE"/>
              </w:rPr>
              <w:t>Maximilian Leidel</w:t>
            </w:r>
          </w:p>
          <w:p w14:paraId="77512969" w14:textId="77777777" w:rsidR="00AC672A" w:rsidRPr="00AC672A" w:rsidRDefault="00AC672A" w:rsidP="00931985">
            <w:pPr>
              <w:tabs>
                <w:tab w:val="left" w:pos="1063"/>
                <w:tab w:val="left" w:pos="1913"/>
              </w:tabs>
              <w:spacing w:line="300" w:lineRule="exact"/>
              <w:rPr>
                <w:lang w:val="de-DE"/>
              </w:rPr>
            </w:pPr>
            <w:r w:rsidRPr="00AC672A">
              <w:rPr>
                <w:lang w:val="de-DE"/>
              </w:rPr>
              <w:t>Pau</w:t>
            </w:r>
            <w:r>
              <w:rPr>
                <w:lang w:val="de-DE"/>
              </w:rPr>
              <w:t>l Palmer</w:t>
            </w:r>
          </w:p>
          <w:p w14:paraId="60061E4C" w14:textId="77777777" w:rsidR="00CC5EC1" w:rsidRPr="00AC672A" w:rsidRDefault="00CC5EC1" w:rsidP="00931985">
            <w:pPr>
              <w:tabs>
                <w:tab w:val="left" w:pos="1063"/>
                <w:tab w:val="left" w:pos="1913"/>
              </w:tabs>
              <w:spacing w:line="300" w:lineRule="exact"/>
              <w:rPr>
                <w:lang w:val="en-US"/>
              </w:rPr>
            </w:pPr>
          </w:p>
          <w:p w14:paraId="254A40BF" w14:textId="3C22500F" w:rsidR="00931985" w:rsidRPr="00552C05" w:rsidRDefault="3769BF04" w:rsidP="3769BF04">
            <w:pPr>
              <w:tabs>
                <w:tab w:val="left" w:pos="1063"/>
                <w:tab w:val="left" w:pos="1913"/>
              </w:tabs>
              <w:spacing w:line="300" w:lineRule="exact"/>
              <w:rPr>
                <w:b/>
                <w:bCs/>
              </w:rPr>
            </w:pPr>
            <w:r w:rsidRPr="3769BF04">
              <w:rPr>
                <w:b/>
                <w:bCs/>
              </w:rPr>
              <w:t>CONTRACTOR – PTSC M&amp;C</w:t>
            </w:r>
          </w:p>
          <w:p w14:paraId="14AB6EFD" w14:textId="476F5A85" w:rsidR="52C5CBB4" w:rsidRPr="00312E6E" w:rsidRDefault="454296E3" w:rsidP="52C5CBB4">
            <w:pPr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>Nguyen Duong Lam – Project Director</w:t>
            </w:r>
          </w:p>
          <w:p w14:paraId="44EAFD9C" w14:textId="52C85532" w:rsidR="000B5C6D" w:rsidRPr="00312E6E" w:rsidRDefault="001841DA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>Nguyen Huu Tuan – Project Manager</w:t>
            </w:r>
          </w:p>
          <w:p w14:paraId="1AC83C3C" w14:textId="7E6EFC0B" w:rsidR="001841DA" w:rsidRPr="00312E6E" w:rsidRDefault="001841DA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>Pham Nam Thai – Project Coordinator</w:t>
            </w:r>
            <w:r w:rsidR="00B4316F" w:rsidRPr="00312E6E">
              <w:rPr>
                <w:color w:val="FF0000"/>
                <w:lang w:val="en-US"/>
              </w:rPr>
              <w:t>/MC Leader</w:t>
            </w:r>
          </w:p>
          <w:p w14:paraId="46B0BC59" w14:textId="52C85532" w:rsidR="001841DA" w:rsidRPr="00312E6E" w:rsidRDefault="001841DA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>Nguyen Duc Anh – Project Control Leader</w:t>
            </w:r>
          </w:p>
          <w:p w14:paraId="6E07E4BD" w14:textId="52C85532" w:rsidR="001841DA" w:rsidRPr="00312E6E" w:rsidRDefault="001841DA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>Nguyen Thanh Ngoc – Construction Manager</w:t>
            </w:r>
          </w:p>
          <w:p w14:paraId="2B9384D5" w14:textId="52C85532" w:rsidR="001841DA" w:rsidRPr="00312E6E" w:rsidRDefault="001841DA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 xml:space="preserve">Nguyen </w:t>
            </w:r>
            <w:proofErr w:type="spellStart"/>
            <w:r w:rsidRPr="00312E6E">
              <w:rPr>
                <w:color w:val="FF0000"/>
                <w:lang w:val="en-US"/>
              </w:rPr>
              <w:t>Huy</w:t>
            </w:r>
            <w:proofErr w:type="spellEnd"/>
            <w:r w:rsidRPr="00312E6E">
              <w:rPr>
                <w:color w:val="FF0000"/>
                <w:lang w:val="en-US"/>
              </w:rPr>
              <w:t xml:space="preserve"> Tuan – QAQC Leader</w:t>
            </w:r>
          </w:p>
          <w:p w14:paraId="066913DC" w14:textId="52C85532" w:rsidR="001841DA" w:rsidRPr="00312E6E" w:rsidRDefault="001841DA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>Tran Hai Quan – HSE Leader</w:t>
            </w:r>
          </w:p>
          <w:p w14:paraId="51E24C3B" w14:textId="32C56B68" w:rsidR="001841DA" w:rsidRPr="00312E6E" w:rsidRDefault="00441C9C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 xml:space="preserve">Tran </w:t>
            </w:r>
            <w:proofErr w:type="spellStart"/>
            <w:r w:rsidRPr="00312E6E">
              <w:rPr>
                <w:color w:val="FF0000"/>
                <w:lang w:val="en-US"/>
              </w:rPr>
              <w:t>Binh</w:t>
            </w:r>
            <w:proofErr w:type="spellEnd"/>
            <w:r w:rsidRPr="00312E6E">
              <w:rPr>
                <w:color w:val="FF0000"/>
                <w:lang w:val="en-US"/>
              </w:rPr>
              <w:t xml:space="preserve"> Nam – Construction Engineering Leader</w:t>
            </w:r>
          </w:p>
          <w:p w14:paraId="2E186F6D" w14:textId="081F8F7C" w:rsidR="00556AEE" w:rsidRPr="00312E6E" w:rsidRDefault="00B4316F" w:rsidP="00556AEE">
            <w:pPr>
              <w:tabs>
                <w:tab w:val="left" w:pos="1063"/>
                <w:tab w:val="left" w:pos="1913"/>
              </w:tabs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 xml:space="preserve">Tran </w:t>
            </w:r>
            <w:proofErr w:type="spellStart"/>
            <w:r w:rsidRPr="00312E6E">
              <w:rPr>
                <w:color w:val="FF0000"/>
                <w:lang w:val="en-US"/>
              </w:rPr>
              <w:t>Khang</w:t>
            </w:r>
            <w:proofErr w:type="spellEnd"/>
            <w:r w:rsidRPr="00312E6E">
              <w:rPr>
                <w:color w:val="FF0000"/>
                <w:lang w:val="en-US"/>
              </w:rPr>
              <w:t xml:space="preserve"> – Production Controller/CMS operator</w:t>
            </w:r>
          </w:p>
          <w:p w14:paraId="3DB28DD6" w14:textId="71880867" w:rsidR="008473B6" w:rsidRPr="00312E6E" w:rsidRDefault="454296E3" w:rsidP="008473B6">
            <w:pPr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>Vo Minh Truong – Planning Leader</w:t>
            </w:r>
          </w:p>
          <w:p w14:paraId="2B344D8D" w14:textId="71880867" w:rsidR="18561EA8" w:rsidRPr="00312E6E" w:rsidRDefault="454296E3" w:rsidP="18561EA8">
            <w:pPr>
              <w:spacing w:line="300" w:lineRule="exact"/>
              <w:rPr>
                <w:color w:val="FF0000"/>
                <w:lang w:val="en-US"/>
              </w:rPr>
            </w:pPr>
            <w:r w:rsidRPr="00312E6E">
              <w:rPr>
                <w:color w:val="FF0000"/>
                <w:lang w:val="en-US"/>
              </w:rPr>
              <w:t xml:space="preserve">Tran </w:t>
            </w:r>
            <w:proofErr w:type="spellStart"/>
            <w:r w:rsidRPr="00312E6E">
              <w:rPr>
                <w:color w:val="FF0000"/>
                <w:lang w:val="en-US"/>
              </w:rPr>
              <w:t>Thi</w:t>
            </w:r>
            <w:proofErr w:type="spellEnd"/>
            <w:r w:rsidRPr="00312E6E">
              <w:rPr>
                <w:color w:val="FF0000"/>
                <w:lang w:val="en-US"/>
              </w:rPr>
              <w:t xml:space="preserve"> Thanh </w:t>
            </w:r>
            <w:proofErr w:type="spellStart"/>
            <w:r w:rsidRPr="00312E6E">
              <w:rPr>
                <w:color w:val="FF0000"/>
                <w:lang w:val="en-US"/>
              </w:rPr>
              <w:t>Huyen</w:t>
            </w:r>
            <w:proofErr w:type="spellEnd"/>
            <w:r w:rsidRPr="00312E6E">
              <w:rPr>
                <w:color w:val="FF0000"/>
                <w:lang w:val="en-US"/>
              </w:rPr>
              <w:t xml:space="preserve"> – Procurement Coordinator</w:t>
            </w:r>
          </w:p>
          <w:p w14:paraId="4B94D5A5" w14:textId="77777777" w:rsidR="00AC672A" w:rsidRPr="00400C72" w:rsidRDefault="00AC672A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lang w:val="en-US"/>
              </w:rPr>
            </w:pPr>
          </w:p>
          <w:p w14:paraId="3DEEC669" w14:textId="77777777" w:rsidR="00AC672A" w:rsidRPr="00400C72" w:rsidRDefault="00AC672A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lang w:val="en-US"/>
              </w:rPr>
            </w:pPr>
          </w:p>
          <w:p w14:paraId="3656B9AB" w14:textId="77777777" w:rsidR="00AC672A" w:rsidRPr="00400C72" w:rsidRDefault="00AC672A" w:rsidP="00AC672A">
            <w:pPr>
              <w:tabs>
                <w:tab w:val="left" w:pos="1063"/>
                <w:tab w:val="left" w:pos="1913"/>
              </w:tabs>
              <w:spacing w:line="300" w:lineRule="exact"/>
              <w:rPr>
                <w:lang w:val="en-US"/>
              </w:rPr>
            </w:pPr>
          </w:p>
        </w:tc>
      </w:tr>
      <w:tr w:rsidR="0044172C" w:rsidRPr="00C03526" w14:paraId="45FB0818" w14:textId="77777777" w:rsidTr="45429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19"/>
        </w:trPr>
        <w:tc>
          <w:tcPr>
            <w:tcW w:w="10101" w:type="dxa"/>
            <w:gridSpan w:val="2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49F31CB" w14:textId="77777777" w:rsidR="0044172C" w:rsidRPr="00400C72" w:rsidRDefault="0044172C" w:rsidP="00CB2D30">
            <w:pPr>
              <w:spacing w:line="300" w:lineRule="exact"/>
              <w:rPr>
                <w:lang w:val="en-US"/>
              </w:rPr>
            </w:pPr>
          </w:p>
        </w:tc>
      </w:tr>
      <w:tr w:rsidR="0044172C" w:rsidRPr="00697632" w14:paraId="4FFFC3AB" w14:textId="77777777" w:rsidTr="45429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cantSplit/>
          <w:trHeight w:val="319"/>
        </w:trPr>
        <w:tc>
          <w:tcPr>
            <w:tcW w:w="156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FFFFFF" w:themeFill="background1"/>
          </w:tcPr>
          <w:p w14:paraId="122A8B73" w14:textId="77777777" w:rsidR="0044172C" w:rsidRPr="00697632" w:rsidRDefault="0044172C" w:rsidP="00CB2D30">
            <w:pPr>
              <w:spacing w:line="300" w:lineRule="exact"/>
              <w:rPr>
                <w:color w:val="0000FF"/>
              </w:rPr>
            </w:pPr>
            <w:r w:rsidRPr="00697632">
              <w:rPr>
                <w:color w:val="0000FF"/>
              </w:rPr>
              <w:t>Distribution:</w:t>
            </w:r>
          </w:p>
        </w:tc>
        <w:tc>
          <w:tcPr>
            <w:tcW w:w="8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35D3" w14:textId="77777777" w:rsidR="008E03E9" w:rsidRPr="00697632" w:rsidRDefault="006A26B2" w:rsidP="00A80A8C">
            <w:r>
              <w:t xml:space="preserve">Participants, </w:t>
            </w:r>
          </w:p>
        </w:tc>
      </w:tr>
      <w:tr w:rsidR="0044172C" w:rsidRPr="00697632" w14:paraId="53128261" w14:textId="77777777" w:rsidTr="45429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19"/>
        </w:trPr>
        <w:tc>
          <w:tcPr>
            <w:tcW w:w="10101" w:type="dxa"/>
            <w:gridSpan w:val="2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2486C05" w14:textId="77777777" w:rsidR="0044172C" w:rsidRPr="00697632" w:rsidRDefault="0044172C" w:rsidP="00CB2D30">
            <w:pPr>
              <w:spacing w:line="300" w:lineRule="exact"/>
            </w:pPr>
          </w:p>
        </w:tc>
      </w:tr>
      <w:tr w:rsidR="0044172C" w:rsidRPr="008E03E9" w14:paraId="5238FB25" w14:textId="77777777" w:rsidTr="454296E3">
        <w:trPr>
          <w:trHeight w:val="319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8910DB" w14:textId="77777777" w:rsidR="0044172C" w:rsidRPr="008E03E9" w:rsidRDefault="0044172C" w:rsidP="00CB2D30">
            <w:pPr>
              <w:spacing w:line="300" w:lineRule="exact"/>
              <w:rPr>
                <w:color w:val="0000FF"/>
              </w:rPr>
            </w:pPr>
            <w:r w:rsidRPr="008E03E9">
              <w:rPr>
                <w:color w:val="0000FF"/>
              </w:rPr>
              <w:t>Attachments:</w:t>
            </w:r>
          </w:p>
        </w:tc>
        <w:tc>
          <w:tcPr>
            <w:tcW w:w="8541" w:type="dxa"/>
            <w:tcBorders>
              <w:top w:val="single" w:sz="6" w:space="0" w:color="auto"/>
              <w:left w:val="single" w:sz="4" w:space="0" w:color="auto"/>
            </w:tcBorders>
          </w:tcPr>
          <w:p w14:paraId="12594C63" w14:textId="201CAB3D" w:rsidR="00281D6F" w:rsidRPr="00281D6F" w:rsidRDefault="00281D6F" w:rsidP="000E6829">
            <w:pPr>
              <w:spacing w:line="300" w:lineRule="exact"/>
              <w:rPr>
                <w:sz w:val="21"/>
                <w:szCs w:val="21"/>
                <w:lang w:eastAsia="zh-CN"/>
              </w:rPr>
            </w:pPr>
          </w:p>
        </w:tc>
      </w:tr>
    </w:tbl>
    <w:p w14:paraId="4101652C" w14:textId="77777777" w:rsidR="007A687C" w:rsidRDefault="007A687C">
      <w:r>
        <w:br w:type="page"/>
      </w:r>
    </w:p>
    <w:tbl>
      <w:tblPr>
        <w:tblW w:w="0" w:type="auto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"/>
        <w:gridCol w:w="671"/>
        <w:gridCol w:w="709"/>
        <w:gridCol w:w="6378"/>
        <w:gridCol w:w="1276"/>
        <w:gridCol w:w="1134"/>
      </w:tblGrid>
      <w:tr w:rsidR="007A687C" w:rsidRPr="008E03E9" w14:paraId="4B99056E" w14:textId="77777777" w:rsidTr="7830256F">
        <w:trPr>
          <w:gridAfter w:val="3"/>
          <w:wAfter w:w="8788" w:type="dxa"/>
          <w:trHeight w:val="319"/>
        </w:trPr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99C43A" w14:textId="77777777" w:rsidR="007A687C" w:rsidRDefault="007A687C" w:rsidP="00CB2D30">
            <w:pPr>
              <w:spacing w:line="300" w:lineRule="exact"/>
              <w:rPr>
                <w:color w:val="0000FF"/>
              </w:rPr>
            </w:pPr>
          </w:p>
          <w:p w14:paraId="4DDBEF00" w14:textId="77777777" w:rsidR="007A687C" w:rsidRPr="008E03E9" w:rsidRDefault="007A687C" w:rsidP="00CB2D30">
            <w:pPr>
              <w:spacing w:line="300" w:lineRule="exact"/>
              <w:rPr>
                <w:color w:val="0000FF"/>
              </w:rPr>
            </w:pPr>
          </w:p>
        </w:tc>
      </w:tr>
      <w:tr w:rsidR="00B637A6" w:rsidRPr="003A0D8C" w14:paraId="44E8ADF1" w14:textId="77777777" w:rsidTr="7830256F">
        <w:trPr>
          <w:gridBefore w:val="1"/>
          <w:wBefore w:w="180" w:type="dxa"/>
          <w:trHeight w:val="656"/>
          <w:tblHeader/>
        </w:trPr>
        <w:tc>
          <w:tcPr>
            <w:tcW w:w="671" w:type="dxa"/>
            <w:shd w:val="clear" w:color="auto" w:fill="44546A" w:themeFill="text2"/>
          </w:tcPr>
          <w:p w14:paraId="769726BA" w14:textId="77777777" w:rsidR="00B637A6" w:rsidRPr="003A0D8C" w:rsidRDefault="009B48E2" w:rsidP="00A549D5">
            <w:pPr>
              <w:pStyle w:val="e0"/>
              <w:widowControl w:val="0"/>
              <w:rPr>
                <w:b/>
                <w:color w:val="FFFFFF"/>
                <w:szCs w:val="22"/>
                <w:lang w:eastAsia="zh-CN"/>
              </w:rPr>
            </w:pPr>
            <w:r w:rsidRPr="008E03E9">
              <w:br w:type="page"/>
            </w:r>
            <w:r w:rsidR="00B637A6" w:rsidRPr="003A0D8C">
              <w:rPr>
                <w:b/>
                <w:color w:val="FFFFFF"/>
                <w:szCs w:val="22"/>
                <w:lang w:eastAsia="zh-CN"/>
              </w:rPr>
              <w:t>Item</w:t>
            </w:r>
          </w:p>
        </w:tc>
        <w:tc>
          <w:tcPr>
            <w:tcW w:w="7087" w:type="dxa"/>
            <w:gridSpan w:val="2"/>
            <w:shd w:val="clear" w:color="auto" w:fill="44546A" w:themeFill="text2"/>
          </w:tcPr>
          <w:p w14:paraId="7FB81A80" w14:textId="77777777" w:rsidR="00B637A6" w:rsidRPr="003A0D8C" w:rsidRDefault="00B637A6" w:rsidP="007A687C">
            <w:pPr>
              <w:widowControl w:val="0"/>
              <w:rPr>
                <w:color w:val="FFFFFF"/>
                <w:szCs w:val="22"/>
              </w:rPr>
            </w:pPr>
            <w:r w:rsidRPr="003A0D8C">
              <w:rPr>
                <w:b/>
                <w:color w:val="FFFFFF"/>
                <w:szCs w:val="22"/>
              </w:rPr>
              <w:t>Topic</w:t>
            </w:r>
          </w:p>
        </w:tc>
        <w:tc>
          <w:tcPr>
            <w:tcW w:w="1276" w:type="dxa"/>
            <w:shd w:val="clear" w:color="auto" w:fill="44546A" w:themeFill="text2"/>
          </w:tcPr>
          <w:p w14:paraId="65B0EA64" w14:textId="77777777" w:rsidR="00B637A6" w:rsidRPr="003A0D8C" w:rsidRDefault="00B637A6" w:rsidP="00A549D5">
            <w:pPr>
              <w:pStyle w:val="e0"/>
              <w:widowControl w:val="0"/>
              <w:rPr>
                <w:color w:val="FFFFFF"/>
                <w:szCs w:val="22"/>
              </w:rPr>
            </w:pPr>
            <w:r w:rsidRPr="003A0D8C">
              <w:rPr>
                <w:color w:val="FFFFFF"/>
                <w:szCs w:val="22"/>
              </w:rPr>
              <w:t xml:space="preserve">Action </w:t>
            </w:r>
          </w:p>
          <w:p w14:paraId="5A893A0B" w14:textId="77777777" w:rsidR="00B637A6" w:rsidRPr="003A0D8C" w:rsidRDefault="00B637A6" w:rsidP="00A549D5">
            <w:pPr>
              <w:pStyle w:val="e0"/>
              <w:widowControl w:val="0"/>
              <w:rPr>
                <w:color w:val="FFFFFF"/>
                <w:szCs w:val="22"/>
              </w:rPr>
            </w:pPr>
            <w:r w:rsidRPr="003A0D8C">
              <w:rPr>
                <w:color w:val="FFFFFF"/>
                <w:szCs w:val="22"/>
              </w:rPr>
              <w:t xml:space="preserve">by </w:t>
            </w:r>
          </w:p>
        </w:tc>
        <w:tc>
          <w:tcPr>
            <w:tcW w:w="1134" w:type="dxa"/>
            <w:shd w:val="clear" w:color="auto" w:fill="44546A" w:themeFill="text2"/>
          </w:tcPr>
          <w:p w14:paraId="7CBAC1E1" w14:textId="77777777" w:rsidR="00B637A6" w:rsidRPr="003A0D8C" w:rsidRDefault="00B637A6" w:rsidP="00A549D5">
            <w:pPr>
              <w:pStyle w:val="e0"/>
              <w:widowControl w:val="0"/>
              <w:rPr>
                <w:color w:val="FFFFFF"/>
                <w:szCs w:val="22"/>
              </w:rPr>
            </w:pPr>
            <w:r w:rsidRPr="003A0D8C">
              <w:rPr>
                <w:color w:val="FFFFFF"/>
                <w:szCs w:val="22"/>
              </w:rPr>
              <w:t>Due</w:t>
            </w:r>
          </w:p>
          <w:p w14:paraId="491072FA" w14:textId="77777777" w:rsidR="00B637A6" w:rsidRPr="003A0D8C" w:rsidRDefault="00B637A6" w:rsidP="00A549D5">
            <w:pPr>
              <w:pStyle w:val="e0"/>
              <w:widowControl w:val="0"/>
              <w:rPr>
                <w:color w:val="FFFFFF"/>
                <w:szCs w:val="22"/>
              </w:rPr>
            </w:pPr>
            <w:r w:rsidRPr="003A0D8C">
              <w:rPr>
                <w:color w:val="FFFFFF"/>
                <w:szCs w:val="22"/>
              </w:rPr>
              <w:t>Date</w:t>
            </w:r>
          </w:p>
        </w:tc>
      </w:tr>
      <w:tr w:rsidR="00EA686C" w:rsidRPr="003A0D8C" w14:paraId="4BC128A9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61D779" w14:textId="77777777" w:rsidR="00EA686C" w:rsidRPr="003A0D8C" w:rsidRDefault="00EA686C" w:rsidP="00137FF8">
            <w:pPr>
              <w:pStyle w:val="Heading1"/>
              <w:keepNext w:val="0"/>
              <w:keepLines w:val="0"/>
              <w:widowControl w:val="0"/>
              <w:rPr>
                <w:lang w:eastAsia="zh-CN"/>
              </w:rPr>
            </w:pPr>
            <w:bookmarkStart w:id="1" w:name="_Toc24386791"/>
            <w:bookmarkStart w:id="2" w:name="_Toc32416428"/>
            <w:bookmarkEnd w:id="1"/>
            <w:bookmarkEnd w:id="2"/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571858" w14:textId="13CFC29F" w:rsidR="00EA686C" w:rsidRPr="003A0D8C" w:rsidRDefault="00312E6E" w:rsidP="00137FF8">
            <w:pPr>
              <w:pStyle w:val="e0TOCFett"/>
              <w:rPr>
                <w:lang w:eastAsia="zh-CN"/>
              </w:rPr>
            </w:pPr>
            <w:bookmarkStart w:id="3" w:name="_Toc32416429"/>
            <w:r>
              <w:rPr>
                <w:lang w:eastAsia="zh-CN"/>
              </w:rPr>
              <w:t>HSE</w:t>
            </w:r>
            <w:r w:rsidR="00B1083A">
              <w:rPr>
                <w:lang w:eastAsia="zh-CN"/>
              </w:rPr>
              <w:t xml:space="preserve"> </w:t>
            </w:r>
            <w:bookmarkEnd w:id="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F2D8B6" w14:textId="77777777" w:rsidR="00EA686C" w:rsidRPr="003A0D8C" w:rsidRDefault="00EA686C" w:rsidP="00137FF8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B78278" w14:textId="77777777" w:rsidR="00EA686C" w:rsidRPr="003A0D8C" w:rsidRDefault="00EA686C" w:rsidP="00137FF8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</w:tr>
      <w:tr w:rsidR="00EA686C" w:rsidRPr="003A0D8C" w14:paraId="129B4648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77777777" w:rsidR="00EA686C" w:rsidRDefault="00EA686C" w:rsidP="00137FF8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FA4FF" w14:textId="646CFA13" w:rsidR="00AC672A" w:rsidRPr="003A39B8" w:rsidRDefault="00AC672A" w:rsidP="003A39B8">
            <w:pPr>
              <w:rPr>
                <w:snapToGrid w:val="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5C5063" w:rsidRDefault="005C5063" w:rsidP="00137FF8">
            <w:pPr>
              <w:pStyle w:val="e0"/>
              <w:widowControl w:val="0"/>
              <w:rPr>
                <w:szCs w:val="22"/>
              </w:rPr>
            </w:pPr>
          </w:p>
          <w:p w14:paraId="1984E67F" w14:textId="081A13C1" w:rsidR="00EA686C" w:rsidRDefault="00EA686C" w:rsidP="00137FF8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77777777" w:rsidR="00EA686C" w:rsidRPr="003A0D8C" w:rsidRDefault="00EA686C" w:rsidP="00137FF8">
            <w:pPr>
              <w:pStyle w:val="e0"/>
              <w:widowControl w:val="0"/>
              <w:rPr>
                <w:szCs w:val="22"/>
              </w:rPr>
            </w:pPr>
          </w:p>
        </w:tc>
      </w:tr>
      <w:tr w:rsidR="7830256F" w14:paraId="46B3352A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0FA7" w14:textId="33810A4C" w:rsidR="7830256F" w:rsidRDefault="7830256F" w:rsidP="00BE672E">
            <w:pPr>
              <w:pStyle w:val="Heading2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98BF" w14:textId="6DAC5A61" w:rsidR="7830256F" w:rsidRPr="00BE672E" w:rsidRDefault="7830256F" w:rsidP="00BE672E">
            <w:pPr>
              <w:pStyle w:val="e0TOCUnterstrichen"/>
              <w:rPr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9D14" w14:textId="6B7487DC" w:rsidR="7830256F" w:rsidRDefault="7830256F" w:rsidP="00BE672E">
            <w:pPr>
              <w:pStyle w:val="e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94E6" w14:textId="7173C9C0" w:rsidR="7830256F" w:rsidRDefault="7830256F" w:rsidP="00BE672E">
            <w:pPr>
              <w:pStyle w:val="e0"/>
            </w:pPr>
          </w:p>
        </w:tc>
      </w:tr>
      <w:tr w:rsidR="008B3DAA" w:rsidRPr="003A0D8C" w14:paraId="4B3E98AE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EBF3C5" w14:textId="77777777" w:rsidR="008B3DAA" w:rsidRPr="003A0D8C" w:rsidRDefault="008B3DAA" w:rsidP="00137FF8">
            <w:pPr>
              <w:pStyle w:val="Heading1"/>
              <w:keepNext w:val="0"/>
              <w:keepLines w:val="0"/>
              <w:widowControl w:val="0"/>
              <w:rPr>
                <w:lang w:eastAsia="zh-CN"/>
              </w:rPr>
            </w:pPr>
            <w:bookmarkStart w:id="4" w:name="_Toc32416432"/>
            <w:bookmarkEnd w:id="4"/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2255AB" w14:textId="736A4E01" w:rsidR="008B3DAA" w:rsidRPr="003A0D8C" w:rsidRDefault="00312E6E" w:rsidP="00137FF8">
            <w:pPr>
              <w:pStyle w:val="e0TOCFett"/>
              <w:rPr>
                <w:lang w:eastAsia="zh-CN"/>
              </w:rPr>
            </w:pPr>
            <w:r>
              <w:rPr>
                <w:lang w:eastAsia="zh-CN"/>
              </w:rPr>
              <w:t>Material Administration / Warehouse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98A12B" w14:textId="77777777" w:rsidR="008B3DAA" w:rsidRPr="003A0D8C" w:rsidRDefault="008B3DAA" w:rsidP="00137FF8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46DB82" w14:textId="77777777" w:rsidR="008B3DAA" w:rsidRPr="003A0D8C" w:rsidRDefault="008B3DAA" w:rsidP="00137FF8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</w:tr>
      <w:tr w:rsidR="00D46A5F" w:rsidRPr="003A0D8C" w14:paraId="3B836065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D46A5F" w:rsidRDefault="00D46A5F" w:rsidP="00DC15C2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4759" w14:textId="77777777" w:rsidR="005C5063" w:rsidRDefault="00312E6E" w:rsidP="00DC15C2">
            <w:pPr>
              <w:pStyle w:val="e0"/>
              <w:rPr>
                <w:lang w:val="en-IN"/>
              </w:rPr>
            </w:pPr>
            <w:r>
              <w:rPr>
                <w:lang w:val="en-IN"/>
              </w:rPr>
              <w:t>Progress for the material receiving and inspections are good.</w:t>
            </w:r>
          </w:p>
          <w:p w14:paraId="062E7E52" w14:textId="35EAF9C6" w:rsidR="00312E6E" w:rsidRPr="00CF6DD5" w:rsidRDefault="00312E6E" w:rsidP="00DC15C2">
            <w:pPr>
              <w:pStyle w:val="e0"/>
              <w:rPr>
                <w:lang w:val="en-IN"/>
              </w:rPr>
            </w:pPr>
            <w:r>
              <w:rPr>
                <w:lang w:val="en-IN"/>
              </w:rPr>
              <w:t xml:space="preserve">256 isometrics could be released for prefabrication as material is covered 100%. After </w:t>
            </w:r>
            <w:proofErr w:type="gramStart"/>
            <w:r>
              <w:rPr>
                <w:lang w:val="en-IN"/>
              </w:rPr>
              <w:t>all</w:t>
            </w:r>
            <w:proofErr w:type="gramEnd"/>
            <w:r>
              <w:rPr>
                <w:lang w:val="en-IN"/>
              </w:rPr>
              <w:t xml:space="preserve"> delivered material is released, another 130 isos could be prefabricated.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D13D" w14:textId="701277C2" w:rsidR="005C5063" w:rsidRDefault="005C5063" w:rsidP="00DC15C2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A43E" w14:textId="2E5E3B37" w:rsidR="005C5063" w:rsidRPr="003A0D8C" w:rsidRDefault="005C5063" w:rsidP="005C5063">
            <w:pPr>
              <w:pStyle w:val="e0"/>
              <w:widowControl w:val="0"/>
              <w:spacing w:before="0"/>
              <w:rPr>
                <w:szCs w:val="22"/>
              </w:rPr>
            </w:pPr>
          </w:p>
        </w:tc>
      </w:tr>
      <w:tr w:rsidR="00D46A5F" w:rsidRPr="003A0D8C" w14:paraId="6EE761AC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EAD" w14:textId="77777777" w:rsidR="00D46A5F" w:rsidRDefault="00D46A5F" w:rsidP="00DC15C2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3BC5" w14:textId="1180270B" w:rsidR="006F029D" w:rsidRPr="00CF6DD5" w:rsidRDefault="00312E6E" w:rsidP="00DC15C2">
            <w:pPr>
              <w:pStyle w:val="e0"/>
              <w:rPr>
                <w:lang w:val="en-IN"/>
              </w:rPr>
            </w:pPr>
            <w:r>
              <w:rPr>
                <w:lang w:val="en-IN"/>
              </w:rPr>
              <w:t xml:space="preserve">The shortages listed in email PTSC-LEHQ-E-00344 shall not be </w:t>
            </w:r>
            <w:r w:rsidR="005F6352">
              <w:rPr>
                <w:lang w:val="en-IN"/>
              </w:rPr>
              <w:t>handled</w:t>
            </w:r>
            <w:r>
              <w:rPr>
                <w:lang w:val="en-IN"/>
              </w:rPr>
              <w:t xml:space="preserve"> as OSD</w:t>
            </w:r>
            <w:r w:rsidR="005F6352">
              <w:rPr>
                <w:lang w:val="en-IN"/>
              </w:rPr>
              <w:t>, as the quantities therefore are too less.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6CC3" w14:textId="77777777" w:rsidR="00D46A5F" w:rsidRDefault="006F029D" w:rsidP="00DC15C2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253" w14:textId="77777777" w:rsidR="00D46A5F" w:rsidRPr="003A0D8C" w:rsidRDefault="00D46A5F" w:rsidP="00DC15C2">
            <w:pPr>
              <w:pStyle w:val="e0"/>
              <w:widowControl w:val="0"/>
              <w:rPr>
                <w:szCs w:val="22"/>
              </w:rPr>
            </w:pPr>
          </w:p>
        </w:tc>
      </w:tr>
      <w:tr w:rsidR="002A639D" w:rsidRPr="003A0D8C" w14:paraId="6E4DA0F7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77777777" w:rsidR="002A639D" w:rsidRDefault="002A639D" w:rsidP="00DC15C2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3220" w14:textId="606B642D" w:rsidR="006A2468" w:rsidRPr="006A2468" w:rsidRDefault="005F6352" w:rsidP="005F6352">
            <w:pPr>
              <w:pStyle w:val="e0"/>
              <w:rPr>
                <w:lang w:val="en-IN"/>
              </w:rPr>
            </w:pPr>
            <w:r>
              <w:rPr>
                <w:lang w:val="en-IN"/>
              </w:rPr>
              <w:t>PTSC to send the list of IDs, where there are discrepancies to the material certificates or shortages in fittings.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DD09" w14:textId="4EE5C109" w:rsidR="006A2468" w:rsidRPr="005F6352" w:rsidRDefault="00020C7C" w:rsidP="00DC15C2">
            <w:pPr>
              <w:pStyle w:val="e0"/>
              <w:widowControl w:val="0"/>
              <w:rPr>
                <w:szCs w:val="22"/>
                <w:u w:val="single"/>
              </w:rPr>
            </w:pPr>
            <w:r>
              <w:rPr>
                <w:szCs w:val="22"/>
              </w:rPr>
              <w:t>PTSC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4138" w14:textId="5F2B513B" w:rsidR="00BE6BD7" w:rsidRDefault="00020C7C" w:rsidP="005F6352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1</w:t>
            </w:r>
            <w:r w:rsidR="005F6352">
              <w:rPr>
                <w:szCs w:val="22"/>
              </w:rPr>
              <w:t>7</w:t>
            </w:r>
            <w:r>
              <w:rPr>
                <w:szCs w:val="22"/>
              </w:rPr>
              <w:t>.02.20</w:t>
            </w:r>
          </w:p>
        </w:tc>
      </w:tr>
      <w:tr w:rsidR="00D12BCF" w:rsidRPr="003A0D8C" w14:paraId="582CC92E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F28F" w14:textId="77777777" w:rsidR="00D12BCF" w:rsidRDefault="00D12BCF" w:rsidP="00DC15C2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3E82" w14:textId="77777777" w:rsidR="005F6352" w:rsidRDefault="005F6352" w:rsidP="00843F59">
            <w:pPr>
              <w:rPr>
                <w:lang w:val="en-IN"/>
              </w:rPr>
            </w:pPr>
          </w:p>
          <w:p w14:paraId="4CB44D16" w14:textId="3D8AAF1A" w:rsidR="007120EC" w:rsidRDefault="005F6352" w:rsidP="00843F59">
            <w:r w:rsidRPr="005F6352">
              <w:rPr>
                <w:lang w:val="en-IN"/>
              </w:rPr>
              <w:t>Linde has provided the update of the delivery 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3430" w14:textId="3280163E" w:rsidR="007257B5" w:rsidRDefault="005F6352" w:rsidP="00DC15C2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AC5D" w14:textId="11285F31" w:rsidR="007257B5" w:rsidRDefault="007257B5" w:rsidP="00DC15C2">
            <w:pPr>
              <w:pStyle w:val="e0"/>
              <w:widowControl w:val="0"/>
              <w:rPr>
                <w:szCs w:val="22"/>
              </w:rPr>
            </w:pPr>
          </w:p>
        </w:tc>
      </w:tr>
      <w:tr w:rsidR="004F0F42" w:rsidRPr="003A0D8C" w14:paraId="0B02F753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4F0F42" w:rsidRDefault="004F0F42" w:rsidP="00DC15C2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B721" w14:textId="4311BA49" w:rsidR="004F0F42" w:rsidRPr="004F0F42" w:rsidRDefault="004F0F42" w:rsidP="009D1A2A">
            <w:pPr>
              <w:pStyle w:val="e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84A9" w14:textId="02060F6E" w:rsidR="004F0F42" w:rsidRDefault="004F0F42" w:rsidP="00DC15C2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5EBF" w14:textId="1A246A13" w:rsidR="004F0F42" w:rsidRDefault="004F0F42" w:rsidP="00DC15C2">
            <w:pPr>
              <w:pStyle w:val="e0"/>
              <w:widowControl w:val="0"/>
              <w:rPr>
                <w:szCs w:val="22"/>
              </w:rPr>
            </w:pPr>
          </w:p>
        </w:tc>
      </w:tr>
      <w:tr w:rsidR="001A2DCB" w:rsidRPr="003A0D8C" w14:paraId="6112834D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BF0D7D" w14:textId="77777777" w:rsidR="001A2DCB" w:rsidRPr="003A0D8C" w:rsidRDefault="001A2DCB" w:rsidP="0073502F">
            <w:pPr>
              <w:pStyle w:val="Heading1"/>
              <w:keepNext w:val="0"/>
              <w:keepLines w:val="0"/>
              <w:widowControl w:val="0"/>
              <w:rPr>
                <w:lang w:eastAsia="zh-CN"/>
              </w:rPr>
            </w:pPr>
            <w:bookmarkStart w:id="5" w:name="_Toc24386861"/>
            <w:bookmarkStart w:id="6" w:name="_Toc32416439"/>
            <w:bookmarkEnd w:id="5"/>
            <w:bookmarkEnd w:id="6"/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BB496A2" w14:textId="63BC8048" w:rsidR="001A2DCB" w:rsidRPr="003A0D8C" w:rsidRDefault="005F6352" w:rsidP="0073502F">
            <w:pPr>
              <w:pStyle w:val="e0TOCFett"/>
              <w:rPr>
                <w:lang w:eastAsia="zh-CN"/>
              </w:rPr>
            </w:pPr>
            <w:r>
              <w:rPr>
                <w:lang w:eastAsia="zh-CN"/>
              </w:rPr>
              <w:t>Piping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62F1B3" w14:textId="77777777" w:rsidR="001A2DCB" w:rsidRPr="003A0D8C" w:rsidRDefault="001A2DCB" w:rsidP="0073502F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F2C34E" w14:textId="77777777" w:rsidR="001A2DCB" w:rsidRPr="003A0D8C" w:rsidRDefault="001A2DCB" w:rsidP="0073502F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</w:tr>
      <w:tr w:rsidR="003A1B5F" w:rsidRPr="003A0D8C" w14:paraId="190F7669" w14:textId="77777777" w:rsidTr="00BC53F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D94" w14:textId="77777777" w:rsidR="003A1B5F" w:rsidRDefault="003A1B5F" w:rsidP="00BC53FF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6A9C" w14:textId="4E121FFC" w:rsidR="003A1B5F" w:rsidRPr="004F0F42" w:rsidRDefault="003A1B5F" w:rsidP="00BC53FF">
            <w:pPr>
              <w:pStyle w:val="e0"/>
            </w:pPr>
            <w:r>
              <w:rPr>
                <w:lang w:val="en-IN"/>
              </w:rPr>
              <w:t>The prefabrication can start after the PIM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C654" w14:textId="6966BB99" w:rsidR="003A1B5F" w:rsidRDefault="003A1B5F" w:rsidP="00BC53FF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4E52" w14:textId="77777777" w:rsidR="003A1B5F" w:rsidRDefault="003A1B5F" w:rsidP="00BC53FF">
            <w:pPr>
              <w:pStyle w:val="e0"/>
              <w:widowControl w:val="0"/>
              <w:rPr>
                <w:szCs w:val="22"/>
              </w:rPr>
            </w:pPr>
          </w:p>
        </w:tc>
      </w:tr>
      <w:tr w:rsidR="003A1B5F" w:rsidRPr="003A0D8C" w14:paraId="20D626F8" w14:textId="77777777" w:rsidTr="00BC53F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F441" w14:textId="77777777" w:rsidR="003A1B5F" w:rsidRDefault="003A1B5F" w:rsidP="00BC53FF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53E1" w14:textId="0B7F11F4" w:rsidR="003A1B5F" w:rsidRPr="004F0F42" w:rsidRDefault="003A1B5F" w:rsidP="00BC53FF">
            <w:pPr>
              <w:pStyle w:val="e0"/>
            </w:pPr>
            <w:r>
              <w:t>The MTO</w:t>
            </w:r>
            <w:r w:rsidR="00CA6431">
              <w:t xml:space="preserve"> of</w:t>
            </w:r>
            <w:r>
              <w:t xml:space="preserve"> the temporary material</w:t>
            </w:r>
            <w:r w:rsidR="00CA6431">
              <w:t>,</w:t>
            </w:r>
            <w:r>
              <w:t xml:space="preserve"> </w:t>
            </w:r>
            <w:r w:rsidR="00CA6431">
              <w:t>sent by PTSC</w:t>
            </w:r>
            <w:r w:rsidR="00CA6431">
              <w:t>,</w:t>
            </w:r>
            <w:r w:rsidR="00CA6431">
              <w:t xml:space="preserve"> </w:t>
            </w:r>
            <w:r>
              <w:t>will be checked and commented by Linde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8A7" w14:textId="0840ADE7" w:rsidR="003A1B5F" w:rsidRDefault="003A1B5F" w:rsidP="00BC53FF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Linde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B74F" w14:textId="11D4410E" w:rsidR="003A1B5F" w:rsidRDefault="003A1B5F" w:rsidP="00BC53FF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18.02.20</w:t>
            </w:r>
          </w:p>
        </w:tc>
      </w:tr>
      <w:tr w:rsidR="00CA6431" w:rsidRPr="003A0D8C" w14:paraId="7EA4D4E2" w14:textId="77777777" w:rsidTr="00BC53F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A988" w14:textId="77777777" w:rsidR="00CA6431" w:rsidRDefault="00CA6431" w:rsidP="00BC53FF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B201" w14:textId="77777777" w:rsidR="00CA6431" w:rsidRDefault="00CA6431" w:rsidP="00BC53FF">
            <w:pPr>
              <w:pStyle w:val="e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A3E9" w14:textId="77777777" w:rsidR="00CA6431" w:rsidRDefault="00CA6431" w:rsidP="00BC53FF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E96D" w14:textId="77777777" w:rsidR="00CA6431" w:rsidRDefault="00CA6431" w:rsidP="00BC53FF">
            <w:pPr>
              <w:pStyle w:val="e0"/>
              <w:widowControl w:val="0"/>
              <w:rPr>
                <w:szCs w:val="22"/>
              </w:rPr>
            </w:pPr>
          </w:p>
        </w:tc>
      </w:tr>
      <w:tr w:rsidR="003B0F20" w:rsidRPr="003A0D8C" w14:paraId="0030964D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CD245A" w14:textId="77777777" w:rsidR="003B0F20" w:rsidRPr="003A0D8C" w:rsidRDefault="003B0F20" w:rsidP="0073502F">
            <w:pPr>
              <w:pStyle w:val="Heading1"/>
              <w:keepNext w:val="0"/>
              <w:keepLines w:val="0"/>
              <w:widowControl w:val="0"/>
              <w:rPr>
                <w:lang w:eastAsia="zh-CN"/>
              </w:rPr>
            </w:pPr>
            <w:bookmarkStart w:id="7" w:name="_Toc32416442"/>
            <w:bookmarkEnd w:id="7"/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A2430A" w14:textId="46BF4B7D" w:rsidR="003B0F20" w:rsidRPr="003A0D8C" w:rsidRDefault="005F6352" w:rsidP="0073502F">
            <w:pPr>
              <w:pStyle w:val="e0TOCFett"/>
              <w:rPr>
                <w:lang w:eastAsia="zh-CN"/>
              </w:rPr>
            </w:pPr>
            <w:r>
              <w:rPr>
                <w:lang w:eastAsia="zh-CN"/>
              </w:rPr>
              <w:t>Painting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31BE67" w14:textId="77777777" w:rsidR="003B0F20" w:rsidRPr="003A0D8C" w:rsidRDefault="003B0F20" w:rsidP="0073502F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FEB5B0" w14:textId="77777777" w:rsidR="003B0F20" w:rsidRPr="003A0D8C" w:rsidRDefault="003B0F20" w:rsidP="0073502F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</w:tr>
      <w:tr w:rsidR="003B0F20" w:rsidRPr="003A0D8C" w14:paraId="48F37E0A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AA69" w14:textId="77777777" w:rsidR="003B0F20" w:rsidRDefault="003B0F20" w:rsidP="0073502F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FA02" w14:textId="6991656E" w:rsidR="003B0F20" w:rsidRPr="00CF6DD5" w:rsidRDefault="003A1B5F" w:rsidP="0073502F">
            <w:pPr>
              <w:pStyle w:val="e0"/>
              <w:rPr>
                <w:lang w:val="en-IN"/>
              </w:rPr>
            </w:pPr>
            <w:r>
              <w:rPr>
                <w:lang w:val="en-IN"/>
              </w:rPr>
              <w:t xml:space="preserve">Linde to submit the quantity and progress determination for painting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E1F9" w14:textId="33C2BA89" w:rsidR="003B0F20" w:rsidRDefault="003A1B5F" w:rsidP="0073502F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Linde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D064" w14:textId="20FEFBF9" w:rsidR="003B0F20" w:rsidRPr="003A0D8C" w:rsidRDefault="003A1B5F" w:rsidP="0073502F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18.02.20</w:t>
            </w:r>
          </w:p>
        </w:tc>
      </w:tr>
      <w:tr w:rsidR="002A639D" w:rsidRPr="003A0D8C" w14:paraId="358E4ADD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1C98" w14:textId="77777777" w:rsidR="002A639D" w:rsidRDefault="002A639D" w:rsidP="0073502F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8300" w14:textId="6232C1ED" w:rsidR="002A639D" w:rsidRPr="00511777" w:rsidRDefault="002A639D" w:rsidP="00511777">
            <w:pPr>
              <w:rPr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3C24" w14:textId="33BFDA9F" w:rsidR="002A639D" w:rsidRDefault="002A639D" w:rsidP="0073502F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7D6D" w14:textId="39268FA0" w:rsidR="002A639D" w:rsidRDefault="002A639D" w:rsidP="0073502F">
            <w:pPr>
              <w:pStyle w:val="e0"/>
              <w:widowControl w:val="0"/>
              <w:rPr>
                <w:szCs w:val="22"/>
              </w:rPr>
            </w:pPr>
          </w:p>
        </w:tc>
      </w:tr>
      <w:tr w:rsidR="00F347E2" w:rsidRPr="003A0D8C" w14:paraId="630E955F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77777777" w:rsidR="00F347E2" w:rsidRDefault="00F347E2" w:rsidP="0073502F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EAD6" w14:textId="3FD50216" w:rsidR="00F347E2" w:rsidRPr="00511777" w:rsidRDefault="00F347E2" w:rsidP="00511777">
            <w:pPr>
              <w:rPr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9DD0" w14:textId="50469BD4" w:rsidR="00F347E2" w:rsidRDefault="00F347E2" w:rsidP="0073502F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1919" w14:textId="77777777" w:rsidR="00F347E2" w:rsidRDefault="00F347E2" w:rsidP="0073502F">
            <w:pPr>
              <w:pStyle w:val="e0"/>
              <w:widowControl w:val="0"/>
              <w:rPr>
                <w:szCs w:val="22"/>
              </w:rPr>
            </w:pPr>
          </w:p>
        </w:tc>
      </w:tr>
      <w:tr w:rsidR="002A639D" w:rsidRPr="003A0D8C" w14:paraId="1C399F4F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3CABC7" w14:textId="77777777" w:rsidR="002A639D" w:rsidRPr="003A0D8C" w:rsidRDefault="002A639D" w:rsidP="0073502F">
            <w:pPr>
              <w:pStyle w:val="Heading1"/>
              <w:keepNext w:val="0"/>
              <w:keepLines w:val="0"/>
              <w:widowControl w:val="0"/>
              <w:rPr>
                <w:lang w:eastAsia="zh-CN"/>
              </w:rPr>
            </w:pPr>
            <w:bookmarkStart w:id="8" w:name="_Toc32416444"/>
            <w:bookmarkEnd w:id="8"/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438D38" w14:textId="6E106F66" w:rsidR="002A639D" w:rsidRPr="003A0D8C" w:rsidRDefault="005F6352" w:rsidP="0073502F">
            <w:pPr>
              <w:pStyle w:val="e0TOCFett"/>
              <w:rPr>
                <w:lang w:eastAsia="zh-CN"/>
              </w:rPr>
            </w:pPr>
            <w:r>
              <w:rPr>
                <w:lang w:eastAsia="zh-CN"/>
              </w:rPr>
              <w:t>Insulation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08B5D1" w14:textId="77777777" w:rsidR="002A639D" w:rsidRPr="003A0D8C" w:rsidRDefault="002A639D" w:rsidP="0073502F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DEB4AB" w14:textId="77777777" w:rsidR="002A639D" w:rsidRPr="003A0D8C" w:rsidRDefault="002A639D" w:rsidP="0073502F">
            <w:pPr>
              <w:pStyle w:val="e0"/>
              <w:widowControl w:val="0"/>
              <w:rPr>
                <w:b/>
                <w:szCs w:val="22"/>
                <w:lang w:eastAsia="zh-CN"/>
              </w:rPr>
            </w:pPr>
          </w:p>
        </w:tc>
      </w:tr>
      <w:tr w:rsidR="002A639D" w:rsidRPr="003A0D8C" w14:paraId="76B61097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77777777" w:rsidR="002A639D" w:rsidRDefault="002A639D" w:rsidP="0073502F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08C7" w14:textId="77777777" w:rsidR="00FC616F" w:rsidRDefault="00FC616F" w:rsidP="0073502F">
            <w:pPr>
              <w:pStyle w:val="e0"/>
              <w:rPr>
                <w:lang w:val="en-IN"/>
              </w:rPr>
            </w:pPr>
            <w:r>
              <w:rPr>
                <w:lang w:val="en-IN"/>
              </w:rPr>
              <w:t xml:space="preserve">MDS were submitted by PTSC. </w:t>
            </w:r>
          </w:p>
          <w:p w14:paraId="60497083" w14:textId="7F4FA3CE" w:rsidR="00240473" w:rsidRPr="00CF6DD5" w:rsidRDefault="00FC616F" w:rsidP="0073502F">
            <w:pPr>
              <w:pStyle w:val="e0"/>
              <w:rPr>
                <w:lang w:val="en-IN"/>
              </w:rPr>
            </w:pPr>
            <w:r>
              <w:rPr>
                <w:lang w:val="en-IN"/>
              </w:rPr>
              <w:t>Linde to review and comment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C5D1" w14:textId="77777777" w:rsidR="00C03526" w:rsidRDefault="00C03526" w:rsidP="0073502F">
            <w:pPr>
              <w:pStyle w:val="e0"/>
              <w:widowControl w:val="0"/>
              <w:rPr>
                <w:szCs w:val="22"/>
              </w:rPr>
            </w:pPr>
          </w:p>
          <w:p w14:paraId="414CC690" w14:textId="01BBCFAD" w:rsidR="00FC616F" w:rsidRDefault="00FC616F" w:rsidP="0073502F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Linde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4C60" w14:textId="77777777" w:rsidR="00FC616F" w:rsidRDefault="00FC616F" w:rsidP="0073502F">
            <w:pPr>
              <w:pStyle w:val="e0"/>
              <w:widowControl w:val="0"/>
              <w:rPr>
                <w:szCs w:val="22"/>
              </w:rPr>
            </w:pPr>
          </w:p>
          <w:p w14:paraId="4B1F511A" w14:textId="1D1AE3CF" w:rsidR="00C03526" w:rsidRPr="003A0D8C" w:rsidRDefault="00FC616F" w:rsidP="0073502F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24.02.20</w:t>
            </w:r>
          </w:p>
        </w:tc>
      </w:tr>
      <w:tr w:rsidR="00A52302" w:rsidRPr="00A52302" w14:paraId="2798002A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C3DC" w14:textId="77777777" w:rsidR="00A52302" w:rsidRPr="00B2715C" w:rsidRDefault="00A52302" w:rsidP="0073502F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2932" w14:textId="3FFAFB7B" w:rsidR="00B358D1" w:rsidRPr="00B2715C" w:rsidRDefault="00B358D1" w:rsidP="00B358D1">
            <w:pPr>
              <w:pStyle w:val="e0"/>
              <w:rPr>
                <w:lang w:val="en-I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05B0" w14:textId="6B83F280" w:rsidR="00B358D1" w:rsidRPr="00B2715C" w:rsidRDefault="00B358D1" w:rsidP="7830256F">
            <w:pPr>
              <w:pStyle w:val="e0"/>
              <w:widowControl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141B" w14:textId="77777777" w:rsidR="00A52302" w:rsidRPr="00B2715C" w:rsidRDefault="00A52302" w:rsidP="0073502F">
            <w:pPr>
              <w:pStyle w:val="e0"/>
              <w:widowControl w:val="0"/>
              <w:rPr>
                <w:szCs w:val="22"/>
              </w:rPr>
            </w:pPr>
          </w:p>
        </w:tc>
      </w:tr>
      <w:tr w:rsidR="000A748C" w:rsidRPr="003A0D8C" w14:paraId="36944143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B1409" w14:textId="77777777" w:rsidR="000A748C" w:rsidRDefault="000A748C" w:rsidP="000A748C">
            <w:pPr>
              <w:pStyle w:val="Heading1"/>
              <w:keepNext w:val="0"/>
              <w:keepLines w:val="0"/>
              <w:widowControl w:val="0"/>
              <w:rPr>
                <w:lang w:eastAsia="zh-CN"/>
              </w:rPr>
            </w:pPr>
            <w:bookmarkStart w:id="9" w:name="_Toc32416446"/>
            <w:bookmarkStart w:id="10" w:name="_Hlk31906595"/>
            <w:bookmarkEnd w:id="9"/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132FE1" w14:textId="1E8365E1" w:rsidR="000A748C" w:rsidRPr="00136C3B" w:rsidRDefault="005F6352" w:rsidP="000A748C">
            <w:pPr>
              <w:pStyle w:val="e0TOCFett"/>
            </w:pPr>
            <w:r>
              <w:t>E&amp;I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2C75D1" w14:textId="77777777" w:rsidR="000A748C" w:rsidRDefault="000A748C" w:rsidP="000A748C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4355AD" w14:textId="77777777" w:rsidR="000A748C" w:rsidRPr="003A0D8C" w:rsidRDefault="000A748C" w:rsidP="000A748C">
            <w:pPr>
              <w:pStyle w:val="e0"/>
              <w:widowControl w:val="0"/>
              <w:rPr>
                <w:szCs w:val="22"/>
              </w:rPr>
            </w:pPr>
          </w:p>
        </w:tc>
      </w:tr>
      <w:bookmarkEnd w:id="10"/>
      <w:tr w:rsidR="00AB0EB2" w:rsidRPr="003A0D8C" w14:paraId="6F31A739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5116" w14:textId="77777777" w:rsidR="00AB0EB2" w:rsidRDefault="00AB0EB2" w:rsidP="00AB0EB2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0C28" w14:textId="34A86C73" w:rsidR="001A2DCB" w:rsidRDefault="001A2DCB" w:rsidP="002B6E27">
            <w:pPr>
              <w:pStyle w:val="e2Num"/>
              <w:numPr>
                <w:ilvl w:val="0"/>
                <w:numId w:val="0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D0BE" w14:textId="31E83790" w:rsidR="00AB0EB2" w:rsidRDefault="00AB0EB2" w:rsidP="00AB0EB2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E37C" w14:textId="77777777" w:rsidR="00AB0EB2" w:rsidRPr="003A0D8C" w:rsidRDefault="00AB0EB2" w:rsidP="00AB0EB2">
            <w:pPr>
              <w:pStyle w:val="e0"/>
              <w:widowControl w:val="0"/>
              <w:rPr>
                <w:szCs w:val="22"/>
              </w:rPr>
            </w:pPr>
          </w:p>
        </w:tc>
      </w:tr>
      <w:tr w:rsidR="001A2DCB" w:rsidRPr="003A0D8C" w14:paraId="42803533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30F8" w14:textId="77777777" w:rsidR="001A2DCB" w:rsidRDefault="001A2DCB" w:rsidP="00AB0EB2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F0E4" w14:textId="2EE41AAF" w:rsidR="001A2DCB" w:rsidRDefault="001A2DCB" w:rsidP="002B6E27">
            <w:pPr>
              <w:pStyle w:val="e2Num"/>
              <w:numPr>
                <w:ilvl w:val="0"/>
                <w:numId w:val="0"/>
              </w:num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D46F" w14:textId="3C554926" w:rsidR="00C03526" w:rsidRDefault="00C03526" w:rsidP="00AB0EB2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542E" w14:textId="77777777" w:rsidR="00C03526" w:rsidRPr="003A0D8C" w:rsidRDefault="00C03526" w:rsidP="00AB0EB2">
            <w:pPr>
              <w:pStyle w:val="e0"/>
              <w:widowControl w:val="0"/>
              <w:rPr>
                <w:szCs w:val="22"/>
              </w:rPr>
            </w:pPr>
          </w:p>
        </w:tc>
      </w:tr>
      <w:tr w:rsidR="002B6E27" w:rsidRPr="003A0D8C" w14:paraId="5CDA67D6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C6D796" w14:textId="77777777" w:rsidR="002B6E27" w:rsidRDefault="002B6E27" w:rsidP="00D75790">
            <w:pPr>
              <w:pStyle w:val="Heading1"/>
              <w:keepNext w:val="0"/>
              <w:keepLines w:val="0"/>
              <w:widowControl w:val="0"/>
              <w:rPr>
                <w:lang w:eastAsia="zh-CN"/>
              </w:rPr>
            </w:pPr>
            <w:bookmarkStart w:id="11" w:name="_Toc32416448"/>
            <w:bookmarkStart w:id="12" w:name="_Hlk31906633"/>
            <w:bookmarkEnd w:id="11"/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B13A13" w14:textId="2A5A784F" w:rsidR="002B6E27" w:rsidRPr="00136C3B" w:rsidRDefault="005F6352" w:rsidP="00D75790">
            <w:pPr>
              <w:pStyle w:val="e0TOCFett"/>
            </w:pPr>
            <w:r>
              <w:t>QA/QC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1831B3" w14:textId="77777777" w:rsidR="002B6E27" w:rsidRDefault="002B6E27" w:rsidP="00D75790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E11D2A" w14:textId="77777777" w:rsidR="002B6E27" w:rsidRPr="003A0D8C" w:rsidRDefault="002B6E27" w:rsidP="00D75790">
            <w:pPr>
              <w:pStyle w:val="e0"/>
              <w:widowControl w:val="0"/>
              <w:rPr>
                <w:szCs w:val="22"/>
              </w:rPr>
            </w:pPr>
          </w:p>
        </w:tc>
      </w:tr>
      <w:bookmarkEnd w:id="12"/>
      <w:tr w:rsidR="00886231" w:rsidRPr="003A0D8C" w14:paraId="10B2562A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6E5D" w14:textId="77777777" w:rsidR="00886231" w:rsidRDefault="00886231" w:rsidP="00AB0EB2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4F0E" w14:textId="77777777" w:rsidR="00B50D70" w:rsidRDefault="001B2F86" w:rsidP="00A50048">
            <w:pPr>
              <w:pStyle w:val="e0"/>
            </w:pPr>
            <w:r>
              <w:t>The PIM will start on Wednesday</w:t>
            </w:r>
            <w:r w:rsidR="00B50D70">
              <w:t>, 19.02.20,</w:t>
            </w:r>
            <w:r>
              <w:t xml:space="preserve"> at </w:t>
            </w:r>
            <w:r w:rsidR="00B50D70">
              <w:t>9</w:t>
            </w:r>
            <w:r>
              <w:t xml:space="preserve">:00. </w:t>
            </w:r>
          </w:p>
          <w:p w14:paraId="574A4A56" w14:textId="7562B666" w:rsidR="00761FD1" w:rsidRDefault="001B2F86" w:rsidP="00A50048">
            <w:pPr>
              <w:pStyle w:val="e0"/>
            </w:pPr>
            <w:r>
              <w:t>Linde to send the invitation to PTSC.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BF03" w14:textId="77777777" w:rsidR="00B50D70" w:rsidRDefault="00B50D70" w:rsidP="00AB0EB2">
            <w:pPr>
              <w:pStyle w:val="e0"/>
              <w:widowControl w:val="0"/>
              <w:rPr>
                <w:szCs w:val="22"/>
              </w:rPr>
            </w:pPr>
          </w:p>
          <w:p w14:paraId="41E677BE" w14:textId="7871AA6B" w:rsidR="00117A4F" w:rsidRDefault="001B2F86" w:rsidP="00AB0EB2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Linde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2D24" w14:textId="77777777" w:rsidR="00B50D70" w:rsidRDefault="00B50D70" w:rsidP="00AB0EB2">
            <w:pPr>
              <w:pStyle w:val="e0"/>
              <w:widowControl w:val="0"/>
              <w:rPr>
                <w:szCs w:val="22"/>
              </w:rPr>
            </w:pPr>
          </w:p>
          <w:p w14:paraId="0530FD9F" w14:textId="13E39E8C" w:rsidR="00117A4F" w:rsidRPr="003A0D8C" w:rsidRDefault="001B2F86" w:rsidP="00AB0EB2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17.02.20</w:t>
            </w:r>
          </w:p>
        </w:tc>
      </w:tr>
      <w:tr w:rsidR="002B6E27" w:rsidRPr="003A0D8C" w14:paraId="2DD244CE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F5C7" w14:textId="77777777" w:rsidR="002B6E27" w:rsidRDefault="002B6E27" w:rsidP="00AB0EB2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5E40" w14:textId="77777777" w:rsidR="001B2F86" w:rsidRDefault="001B2F86" w:rsidP="006F5D1A">
            <w:r>
              <w:t xml:space="preserve">PTSC to submit the NDE-procedure for approval. </w:t>
            </w:r>
          </w:p>
          <w:p w14:paraId="638DCF92" w14:textId="589BEEAE" w:rsidR="006F5D1A" w:rsidRDefault="001B2F86" w:rsidP="006F5D1A">
            <w:r>
              <w:t>Linde will not accept the procedure from other projects.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A47A" w14:textId="26F527EB" w:rsidR="002B6E27" w:rsidRDefault="002B6E27" w:rsidP="00AB0EB2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0A7" w14:textId="77777777" w:rsidR="002B6E27" w:rsidRPr="003A0D8C" w:rsidRDefault="002B6E27" w:rsidP="00AB0EB2">
            <w:pPr>
              <w:pStyle w:val="e0"/>
              <w:widowControl w:val="0"/>
              <w:rPr>
                <w:szCs w:val="22"/>
              </w:rPr>
            </w:pPr>
          </w:p>
        </w:tc>
      </w:tr>
      <w:tr w:rsidR="00A15FBE" w:rsidRPr="003A0D8C" w14:paraId="57EA3EE1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C0C651" w14:textId="77777777" w:rsidR="00A15FBE" w:rsidRDefault="00A15FBE" w:rsidP="00A15FBE">
            <w:pPr>
              <w:pStyle w:val="Heading1"/>
              <w:keepNext w:val="0"/>
              <w:keepLines w:val="0"/>
              <w:widowControl w:val="0"/>
              <w:rPr>
                <w:lang w:eastAsia="zh-CN"/>
              </w:rPr>
            </w:pPr>
            <w:bookmarkStart w:id="13" w:name="_Toc32416451"/>
            <w:bookmarkEnd w:id="13"/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9EEC7" w14:textId="2504E672" w:rsidR="00A15FBE" w:rsidRPr="00136C3B" w:rsidRDefault="005F6352" w:rsidP="00A15FBE">
            <w:pPr>
              <w:pStyle w:val="e0TOCFett"/>
            </w:pPr>
            <w:r>
              <w:t>Logistic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8D56CC" w14:textId="77777777" w:rsidR="00A15FBE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7E50C6" w14:textId="77777777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A15FBE" w:rsidRPr="003A0D8C" w14:paraId="0452A8F3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FA47" w14:textId="77777777" w:rsidR="00A15FBE" w:rsidRDefault="00A15FBE" w:rsidP="00A15FBE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0917" w14:textId="4F2F524B" w:rsidR="00A15FBE" w:rsidRDefault="005F6352" w:rsidP="00A15FBE">
            <w:pPr>
              <w:pStyle w:val="e0"/>
            </w:pPr>
            <w:r>
              <w:t>Linde to submit the name and contact of the Marine Warranty Surveyor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698B" w14:textId="5D9686B2" w:rsidR="00A15FBE" w:rsidRDefault="005F6352" w:rsidP="00A15FBE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Linde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9487" w14:textId="2CE1BB6A" w:rsidR="00A15FBE" w:rsidRPr="003A0D8C" w:rsidRDefault="005F6352" w:rsidP="00A15FBE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17.02.20</w:t>
            </w:r>
          </w:p>
        </w:tc>
      </w:tr>
      <w:tr w:rsidR="005F6352" w:rsidRPr="003A0D8C" w14:paraId="4C468977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1A30" w14:textId="77777777" w:rsidR="005F6352" w:rsidRDefault="005F6352" w:rsidP="00A15FBE">
            <w:pPr>
              <w:pStyle w:val="Heading2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7928E" w14:textId="0F32850A" w:rsidR="005F6352" w:rsidRDefault="005F6352" w:rsidP="00A15FBE">
            <w:pPr>
              <w:pStyle w:val="e0"/>
            </w:pPr>
            <w:proofErr w:type="spellStart"/>
            <w:r>
              <w:t>Maik</w:t>
            </w:r>
            <w:proofErr w:type="spellEnd"/>
            <w:r>
              <w:t xml:space="preserve"> Ludwig will arrive today in </w:t>
            </w:r>
            <w:proofErr w:type="spellStart"/>
            <w:r>
              <w:t>Vung</w:t>
            </w:r>
            <w:proofErr w:type="spellEnd"/>
            <w:r>
              <w:t xml:space="preserve"> Tau and is going to clarify all open issues regarding shipment of columns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39D1" w14:textId="3F827230" w:rsidR="005F6352" w:rsidRDefault="005F6352" w:rsidP="00A15FBE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AD71" w14:textId="77777777" w:rsidR="005F6352" w:rsidRDefault="005F6352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A15FBE" w:rsidRPr="003A0D8C" w14:paraId="0E5CE131" w14:textId="77777777" w:rsidTr="7830256F">
        <w:trPr>
          <w:gridBefore w:val="1"/>
          <w:wBefore w:w="180" w:type="dxa"/>
          <w:trHeight w:val="656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A258D8" w14:textId="77777777" w:rsidR="00A15FBE" w:rsidRDefault="00A15FBE" w:rsidP="00A15FBE">
            <w:pPr>
              <w:pStyle w:val="Heading1"/>
              <w:rPr>
                <w:lang w:eastAsia="zh-CN"/>
              </w:rPr>
            </w:pPr>
            <w:bookmarkStart w:id="14" w:name="_Toc32416453"/>
            <w:bookmarkEnd w:id="14"/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1E630D" w14:textId="403A4EBB" w:rsidR="00A15FBE" w:rsidRDefault="005F6352" w:rsidP="00A15FBE">
            <w:pPr>
              <w:pStyle w:val="e0TOCFett"/>
            </w:pPr>
            <w:r>
              <w:t>Schedule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BD3EC" w14:textId="77777777" w:rsidR="00A15FBE" w:rsidRPr="003956C8" w:rsidRDefault="00A15FBE" w:rsidP="00A15FBE">
            <w:pPr>
              <w:pStyle w:val="e0TOCFet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DCCCAD" w14:textId="77777777" w:rsidR="00A15FBE" w:rsidRPr="003956C8" w:rsidRDefault="00A15FBE" w:rsidP="00A15FBE">
            <w:pPr>
              <w:pStyle w:val="e0TOCFett"/>
            </w:pPr>
          </w:p>
        </w:tc>
      </w:tr>
      <w:tr w:rsidR="00A15FBE" w:rsidRPr="003A0D8C" w14:paraId="6BECDA6E" w14:textId="77777777" w:rsidTr="7830256F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F6883" w14:textId="77777777" w:rsidR="00A15FBE" w:rsidRPr="003A0D8C" w:rsidRDefault="00A15FBE" w:rsidP="00A15FBE">
            <w:pPr>
              <w:pStyle w:val="Heading2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75FA3" w14:textId="17EB2837" w:rsidR="00A15FBE" w:rsidRPr="003A0D8C" w:rsidRDefault="00A15FBE" w:rsidP="00A15FBE">
            <w:pPr>
              <w:pStyle w:val="e0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3CA0" w14:textId="550543C4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529ED" w14:textId="77777777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A15FBE" w:rsidRPr="003A0D8C" w14:paraId="68B72315" w14:textId="77777777" w:rsidTr="7830256F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57D6" w14:textId="77777777" w:rsidR="00A15FBE" w:rsidRPr="003A0D8C" w:rsidRDefault="00A15FBE" w:rsidP="00A15FBE">
            <w:pPr>
              <w:pStyle w:val="Heading2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9BB31" w14:textId="33727603" w:rsidR="00A15FBE" w:rsidRDefault="00A15FBE" w:rsidP="00D029FF">
            <w:pPr>
              <w:pStyle w:val="e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4F080" w14:textId="5FE0D73E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76F60" w14:textId="4605998F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A15FBE" w:rsidRPr="003A0D8C" w14:paraId="5FDC1F28" w14:textId="77777777" w:rsidTr="7830256F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2579BF" w14:textId="379C883D" w:rsidR="00A15FBE" w:rsidRPr="003A0D8C" w:rsidRDefault="00A15FBE" w:rsidP="001B2F86">
            <w:pPr>
              <w:pStyle w:val="Heading1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BC4385" w14:textId="2A951E64" w:rsidR="00A15FBE" w:rsidRPr="003A0D8C" w:rsidRDefault="005F6352" w:rsidP="001B2F86">
            <w:pPr>
              <w:pStyle w:val="e0TOCFett"/>
            </w:pPr>
            <w:r>
              <w:rPr>
                <w:lang w:eastAsia="zh-CN"/>
              </w:rPr>
              <w:t xml:space="preserve">Mechanical Completion / </w:t>
            </w:r>
            <w:proofErr w:type="spellStart"/>
            <w:r>
              <w:rPr>
                <w:lang w:eastAsia="zh-CN"/>
              </w:rPr>
              <w:t>Precommissioning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7770275" w14:textId="77777777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A624BC" w14:textId="77777777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A15FBE" w:rsidRPr="003A0D8C" w14:paraId="6E96A01A" w14:textId="77777777" w:rsidTr="00400C72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BA087" w14:textId="72B8253D" w:rsidR="00A15FBE" w:rsidRPr="003A0D8C" w:rsidRDefault="00A15FBE" w:rsidP="001B2F86">
            <w:pPr>
              <w:pStyle w:val="Heading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A21B4" w14:textId="35BBADA2" w:rsidR="00A15FBE" w:rsidRPr="003A0D8C" w:rsidRDefault="00A15FBE" w:rsidP="00A15FBE">
            <w:pPr>
              <w:pStyle w:val="e0"/>
              <w:rPr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BB4E2" w14:textId="2975B92E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70850" w14:textId="49DFCAD9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A15FBE" w:rsidRPr="003A0D8C" w14:paraId="1B94C6EA" w14:textId="77777777" w:rsidTr="00400C72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695D0" w14:textId="6E081066" w:rsidR="00A15FBE" w:rsidRPr="003A0D8C" w:rsidRDefault="00A15FBE" w:rsidP="001B2F86">
            <w:pPr>
              <w:pStyle w:val="Heading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F852" w14:textId="7C00E861" w:rsidR="00A15FBE" w:rsidRPr="003A0D8C" w:rsidRDefault="00A15FBE" w:rsidP="00A15FBE">
            <w:pPr>
              <w:pStyle w:val="e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C3EA1" w14:textId="5B5A72DA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B5BFD" w14:textId="244DE517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1B2F86" w:rsidRPr="003A0D8C" w14:paraId="1BAB7DCD" w14:textId="77777777" w:rsidTr="00BC53FF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2D7A6DB" w14:textId="77777777" w:rsidR="001B2F86" w:rsidRPr="003A0D8C" w:rsidRDefault="001B2F86" w:rsidP="00BC53FF">
            <w:pPr>
              <w:pStyle w:val="Heading1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28D727" w14:textId="142AC1FC" w:rsidR="001B2F86" w:rsidRPr="003A0D8C" w:rsidRDefault="00D95815" w:rsidP="00BC53FF">
            <w:pPr>
              <w:pStyle w:val="e0TOCFett"/>
            </w:pPr>
            <w:r>
              <w:rPr>
                <w:lang w:eastAsia="zh-CN"/>
              </w:rPr>
              <w:t>Documents / Procedures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D2EAD5" w14:textId="77777777" w:rsidR="001B2F86" w:rsidRPr="003A0D8C" w:rsidRDefault="001B2F86" w:rsidP="00BC53FF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87A401" w14:textId="77777777" w:rsidR="001B2F86" w:rsidRPr="003A0D8C" w:rsidRDefault="001B2F86" w:rsidP="00BC53FF">
            <w:pPr>
              <w:pStyle w:val="e0"/>
              <w:widowControl w:val="0"/>
              <w:rPr>
                <w:szCs w:val="22"/>
              </w:rPr>
            </w:pPr>
          </w:p>
        </w:tc>
      </w:tr>
      <w:tr w:rsidR="005F6352" w:rsidRPr="003A0D8C" w14:paraId="680DFE43" w14:textId="77777777" w:rsidTr="00400C72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A44D3" w14:textId="77777777" w:rsidR="005F6352" w:rsidRDefault="005F6352" w:rsidP="001B2F86">
            <w:pPr>
              <w:pStyle w:val="Heading2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F45BD" w14:textId="547F33F4" w:rsidR="005F6352" w:rsidRPr="003A0D8C" w:rsidRDefault="001B2F86" w:rsidP="00A15FBE">
            <w:pPr>
              <w:pStyle w:val="e0"/>
            </w:pPr>
            <w:r>
              <w:t>Status of PTSC-documents shall be “</w:t>
            </w:r>
            <w:r w:rsidRPr="001B2F86">
              <w:rPr>
                <w:b/>
              </w:rPr>
              <w:t>IFR</w:t>
            </w:r>
            <w:r>
              <w:t>” during review cycles and “</w:t>
            </w:r>
            <w:r w:rsidRPr="001B2F86">
              <w:rPr>
                <w:b/>
              </w:rPr>
              <w:t>IFA</w:t>
            </w:r>
            <w:r>
              <w:t>” for the final version. No other abbreviations shall be used!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363DE" w14:textId="5A44598C" w:rsidR="005F6352" w:rsidRPr="003A0D8C" w:rsidRDefault="001B2F86" w:rsidP="00A15FBE">
            <w:pPr>
              <w:pStyle w:val="e0"/>
              <w:widowControl w:val="0"/>
              <w:rPr>
                <w:szCs w:val="22"/>
              </w:rPr>
            </w:pPr>
            <w:r>
              <w:rPr>
                <w:szCs w:val="22"/>
              </w:rPr>
              <w:t>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AE709" w14:textId="77777777" w:rsidR="005F6352" w:rsidRPr="003A0D8C" w:rsidRDefault="005F6352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5F6352" w:rsidRPr="003A0D8C" w14:paraId="60DDBEC6" w14:textId="77777777" w:rsidTr="00400C72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C6EE" w14:textId="77777777" w:rsidR="005F6352" w:rsidRDefault="005F6352" w:rsidP="001B2F86">
            <w:pPr>
              <w:pStyle w:val="Heading2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9A362" w14:textId="77777777" w:rsidR="005F6352" w:rsidRPr="003A0D8C" w:rsidRDefault="005F6352" w:rsidP="00A15FBE">
            <w:pPr>
              <w:pStyle w:val="e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D9115" w14:textId="77777777" w:rsidR="005F6352" w:rsidRPr="003A0D8C" w:rsidRDefault="005F6352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3D275" w14:textId="77777777" w:rsidR="005F6352" w:rsidRPr="003A0D8C" w:rsidRDefault="005F6352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4B5914" w:rsidRPr="003A0D8C" w14:paraId="32179DF7" w14:textId="77777777" w:rsidTr="00BC53FF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0E2725" w14:textId="77777777" w:rsidR="004B5914" w:rsidRPr="003A0D8C" w:rsidRDefault="004B5914" w:rsidP="00BC53FF">
            <w:pPr>
              <w:pStyle w:val="Heading1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007EE6" w14:textId="3A581E7D" w:rsidR="004B5914" w:rsidRPr="003A0D8C" w:rsidRDefault="004B5914" w:rsidP="00BC53FF">
            <w:pPr>
              <w:pStyle w:val="e0TOCFett"/>
            </w:pPr>
            <w:r>
              <w:rPr>
                <w:lang w:eastAsia="zh-CN"/>
              </w:rPr>
              <w:t>Miscellaneous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1109D4" w14:textId="77777777" w:rsidR="004B5914" w:rsidRPr="003A0D8C" w:rsidRDefault="004B5914" w:rsidP="00BC53FF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B306C6" w14:textId="77777777" w:rsidR="004B5914" w:rsidRPr="003A0D8C" w:rsidRDefault="004B5914" w:rsidP="00BC53FF">
            <w:pPr>
              <w:pStyle w:val="e0"/>
              <w:widowControl w:val="0"/>
              <w:rPr>
                <w:szCs w:val="22"/>
              </w:rPr>
            </w:pPr>
          </w:p>
        </w:tc>
      </w:tr>
      <w:tr w:rsidR="00D95815" w:rsidRPr="003A0D8C" w14:paraId="0A05AEAD" w14:textId="77777777" w:rsidTr="00400C72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22A1C" w14:textId="77777777" w:rsidR="00D95815" w:rsidRDefault="00D95815" w:rsidP="001B2F86">
            <w:pPr>
              <w:pStyle w:val="Heading2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63E21" w14:textId="77777777" w:rsidR="00D95815" w:rsidRPr="003A0D8C" w:rsidRDefault="00D95815" w:rsidP="00A15FBE">
            <w:pPr>
              <w:pStyle w:val="e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A362E" w14:textId="77777777" w:rsidR="00D95815" w:rsidRPr="003A0D8C" w:rsidRDefault="00D95815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D5369" w14:textId="77777777" w:rsidR="00D95815" w:rsidRPr="003A0D8C" w:rsidRDefault="00D95815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D95815" w:rsidRPr="003A0D8C" w14:paraId="166DB39F" w14:textId="77777777" w:rsidTr="00400C72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59E22" w14:textId="77777777" w:rsidR="00D95815" w:rsidRDefault="00D95815" w:rsidP="001B2F86">
            <w:pPr>
              <w:pStyle w:val="Heading2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04EFA" w14:textId="77777777" w:rsidR="00D95815" w:rsidRPr="003A0D8C" w:rsidRDefault="00D95815" w:rsidP="00A15FBE">
            <w:pPr>
              <w:pStyle w:val="e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29161" w14:textId="77777777" w:rsidR="00D95815" w:rsidRPr="003A0D8C" w:rsidRDefault="00D95815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017CC" w14:textId="77777777" w:rsidR="00D95815" w:rsidRPr="003A0D8C" w:rsidRDefault="00D95815" w:rsidP="00A15FBE">
            <w:pPr>
              <w:pStyle w:val="e0"/>
              <w:widowControl w:val="0"/>
              <w:rPr>
                <w:szCs w:val="22"/>
              </w:rPr>
            </w:pPr>
          </w:p>
        </w:tc>
      </w:tr>
      <w:tr w:rsidR="00A15FBE" w:rsidRPr="003A0D8C" w14:paraId="51E80063" w14:textId="77777777" w:rsidTr="7830256F">
        <w:trPr>
          <w:gridBefore w:val="1"/>
          <w:wBefore w:w="180" w:type="dxa"/>
          <w:trHeight w:val="41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CBEED82" w14:textId="77777777" w:rsidR="00A15FBE" w:rsidRPr="003A0D8C" w:rsidRDefault="00A15FBE" w:rsidP="00A15FBE">
            <w:pPr>
              <w:pStyle w:val="t0"/>
              <w:keepNext w:val="0"/>
              <w:keepLines w:val="0"/>
              <w:widowControl w:val="0"/>
              <w:rPr>
                <w:lang w:eastAsia="zh-CN"/>
              </w:rPr>
            </w:pP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20E910" w14:textId="77777777" w:rsidR="00A15FBE" w:rsidRPr="003A0D8C" w:rsidRDefault="00A15FBE" w:rsidP="00A15FBE">
            <w:pPr>
              <w:pStyle w:val="e0"/>
              <w:rPr>
                <w:szCs w:val="22"/>
              </w:rPr>
            </w:pPr>
            <w:r w:rsidRPr="003A0D8C">
              <w:rPr>
                <w:szCs w:val="22"/>
              </w:rPr>
              <w:t>=== END OF MOM ===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36661F" w14:textId="77777777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8645DC7" w14:textId="77777777" w:rsidR="00A15FBE" w:rsidRPr="003A0D8C" w:rsidRDefault="00A15FBE" w:rsidP="00A15FBE">
            <w:pPr>
              <w:pStyle w:val="e0"/>
              <w:widowControl w:val="0"/>
              <w:rPr>
                <w:szCs w:val="22"/>
              </w:rPr>
            </w:pPr>
          </w:p>
        </w:tc>
      </w:tr>
    </w:tbl>
    <w:p w14:paraId="135E58C4" w14:textId="77777777" w:rsidR="00B637A6" w:rsidRDefault="00B637A6" w:rsidP="0005132E">
      <w:pPr>
        <w:pStyle w:val="e0"/>
      </w:pPr>
    </w:p>
    <w:p w14:paraId="62EBF9A1" w14:textId="4297790D" w:rsidR="00EB1919" w:rsidRDefault="00EB1919" w:rsidP="0005132E">
      <w:pPr>
        <w:pStyle w:val="e0"/>
      </w:pPr>
    </w:p>
    <w:p w14:paraId="27C713F9" w14:textId="77777777" w:rsidR="004F7F80" w:rsidRDefault="002C1497" w:rsidP="005F4CD7">
      <w:pPr>
        <w:pStyle w:val="Heading1"/>
      </w:pPr>
      <w:bookmarkStart w:id="15" w:name="_Toc24386863"/>
      <w:bookmarkStart w:id="16" w:name="_Toc32416455"/>
      <w:r w:rsidRPr="0005132E">
        <w:t>ATTACHMENTS</w:t>
      </w:r>
      <w:bookmarkEnd w:id="15"/>
      <w:bookmarkEnd w:id="16"/>
    </w:p>
    <w:p w14:paraId="5F07D11E" w14:textId="432A2B86" w:rsidR="00766838" w:rsidRPr="006676F8" w:rsidRDefault="007A687C" w:rsidP="001B2F86">
      <w:pPr>
        <w:pStyle w:val="e3"/>
        <w:tabs>
          <w:tab w:val="center" w:pos="9639"/>
        </w:tabs>
        <w:rPr>
          <w:lang w:val="de-DE"/>
        </w:rPr>
      </w:pPr>
      <w:r>
        <w:tab/>
      </w:r>
      <w:r w:rsidR="001B2F86">
        <w:t>None</w:t>
      </w:r>
    </w:p>
    <w:sectPr w:rsidR="00766838" w:rsidRPr="006676F8" w:rsidSect="007A687C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862" w:right="720" w:bottom="244" w:left="720" w:header="907" w:footer="57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BF64E" w14:textId="77777777" w:rsidR="000A3596" w:rsidRDefault="000A3596">
      <w:r>
        <w:separator/>
      </w:r>
    </w:p>
  </w:endnote>
  <w:endnote w:type="continuationSeparator" w:id="0">
    <w:p w14:paraId="106C0388" w14:textId="77777777" w:rsidR="000A3596" w:rsidRDefault="000A3596">
      <w:r>
        <w:continuationSeparator/>
      </w:r>
    </w:p>
  </w:endnote>
  <w:endnote w:type="continuationNotice" w:id="1">
    <w:p w14:paraId="42580A6F" w14:textId="77777777" w:rsidR="000A3596" w:rsidRDefault="000A35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3E9C1" w14:textId="77777777" w:rsidR="00BE672E" w:rsidRDefault="00BE672E">
    <w:pPr>
      <w:pStyle w:val="Footer"/>
      <w:tabs>
        <w:tab w:val="right" w:pos="10065"/>
      </w:tabs>
      <w:rPr>
        <w:color w:val="FF0000"/>
        <w:sz w:val="12"/>
      </w:rPr>
    </w:pPr>
  </w:p>
  <w:p w14:paraId="71183EA9" w14:textId="3E9F353F" w:rsidR="00BE672E" w:rsidRPr="00BF0414" w:rsidRDefault="00BE672E">
    <w:pPr>
      <w:pStyle w:val="Footer"/>
      <w:tabs>
        <w:tab w:val="right" w:pos="10065"/>
      </w:tabs>
      <w:rPr>
        <w:smallCaps/>
      </w:rPr>
    </w:pPr>
    <w:r>
      <w:rPr>
        <w:sz w:val="12"/>
      </w:rPr>
      <w:tab/>
    </w:r>
    <w:r w:rsidRPr="00BF0414">
      <w:t xml:space="preserve">Page </w:t>
    </w:r>
    <w:r w:rsidRPr="00BF0414">
      <w:fldChar w:fldCharType="begin"/>
    </w:r>
    <w:r w:rsidRPr="00BF0414">
      <w:instrText xml:space="preserve">PAGE </w:instrText>
    </w:r>
    <w:r w:rsidRPr="00BF0414">
      <w:fldChar w:fldCharType="separate"/>
    </w:r>
    <w:r>
      <w:rPr>
        <w:noProof/>
      </w:rPr>
      <w:t>7</w:t>
    </w:r>
    <w:r w:rsidRPr="00BF0414">
      <w:fldChar w:fldCharType="end"/>
    </w:r>
    <w:r w:rsidRPr="00BF0414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BC151" w14:textId="77777777" w:rsidR="00BE672E" w:rsidRDefault="00BE672E">
    <w:pPr>
      <w:pStyle w:val="Footer"/>
    </w:pPr>
  </w:p>
  <w:p w14:paraId="6F8BD81B" w14:textId="77777777" w:rsidR="00BE672E" w:rsidRDefault="00BE672E">
    <w:pPr>
      <w:pStyle w:val="Footer"/>
    </w:pPr>
  </w:p>
  <w:p w14:paraId="635BB9AF" w14:textId="3FDAA750" w:rsidR="00BE672E" w:rsidRPr="00174946" w:rsidRDefault="00BE672E">
    <w:pPr>
      <w:pStyle w:val="Footer"/>
      <w:tabs>
        <w:tab w:val="right" w:pos="10065"/>
      </w:tabs>
      <w:rPr>
        <w:color w:val="0000FF"/>
        <w:sz w:val="12"/>
        <w:lang w:val="de-DE"/>
      </w:rPr>
    </w:pPr>
    <w:r w:rsidRPr="00174946">
      <w:rPr>
        <w:color w:val="0000FF"/>
        <w:sz w:val="12"/>
        <w:lang w:val="de-DE"/>
      </w:rPr>
      <w:t>Vorlage</w:t>
    </w:r>
    <w:r w:rsidRPr="00174946">
      <w:rPr>
        <w:color w:val="FF0000"/>
        <w:sz w:val="12"/>
        <w:lang w:val="de-DE"/>
      </w:rPr>
      <w:t xml:space="preserve"> </w:t>
    </w:r>
    <w:r>
      <w:rPr>
        <w:color w:val="FF0000"/>
        <w:sz w:val="12"/>
      </w:rPr>
      <w:fldChar w:fldCharType="begin"/>
    </w:r>
    <w:r w:rsidRPr="00174946">
      <w:rPr>
        <w:color w:val="FF0000"/>
        <w:sz w:val="12"/>
        <w:lang w:val="de-DE"/>
      </w:rPr>
      <w:instrText xml:space="preserve">TEMPLATE </w:instrText>
    </w:r>
    <w:r>
      <w:rPr>
        <w:color w:val="FF0000"/>
        <w:sz w:val="12"/>
      </w:rPr>
      <w:fldChar w:fldCharType="separate"/>
    </w:r>
    <w:r w:rsidR="00DE58EB">
      <w:rPr>
        <w:noProof/>
        <w:color w:val="FF0000"/>
        <w:sz w:val="12"/>
        <w:lang w:val="de-DE"/>
      </w:rPr>
      <w:t>E33BAA22.dotm</w:t>
    </w:r>
    <w:r>
      <w:rPr>
        <w:color w:val="FF0000"/>
        <w:sz w:val="12"/>
      </w:rPr>
      <w:fldChar w:fldCharType="end"/>
    </w:r>
    <w:r w:rsidRPr="00174946">
      <w:rPr>
        <w:color w:val="0000FF"/>
        <w:sz w:val="12"/>
        <w:lang w:val="de-DE"/>
      </w:rPr>
      <w:t xml:space="preserve"> / Stand November 97</w:t>
    </w:r>
  </w:p>
  <w:p w14:paraId="59DB2720" w14:textId="0774A7AA" w:rsidR="00BE672E" w:rsidRPr="006A2468" w:rsidRDefault="00BE672E">
    <w:pPr>
      <w:pStyle w:val="Footer"/>
      <w:tabs>
        <w:tab w:val="right" w:pos="10065"/>
      </w:tabs>
      <w:rPr>
        <w:smallCaps/>
        <w:lang w:val="de-DE"/>
      </w:rPr>
    </w:pPr>
    <w:r>
      <w:rPr>
        <w:color w:val="FF0000"/>
        <w:sz w:val="12"/>
      </w:rPr>
      <w:fldChar w:fldCharType="begin"/>
    </w:r>
    <w:r w:rsidRPr="006A2468">
      <w:rPr>
        <w:color w:val="FF0000"/>
        <w:sz w:val="12"/>
        <w:lang w:val="de-DE"/>
      </w:rPr>
      <w:instrText xml:space="preserve"> FILENAME \* UPPER\p \* MERGEFORMAT </w:instrText>
    </w:r>
    <w:r>
      <w:rPr>
        <w:color w:val="FF0000"/>
        <w:sz w:val="12"/>
      </w:rPr>
      <w:fldChar w:fldCharType="separate"/>
    </w:r>
    <w:r w:rsidR="00DE58EB">
      <w:rPr>
        <w:noProof/>
        <w:color w:val="FF0000"/>
        <w:sz w:val="12"/>
        <w:lang w:val="de-DE"/>
      </w:rPr>
      <w:t>C:\USERS\TTM040\DESKTOP\KOM MEETING PTSC\LEHQ-PTSC-MOM-00X.DOC.DOCX</w:t>
    </w:r>
    <w:r>
      <w:rPr>
        <w:color w:val="FF0000"/>
        <w:sz w:val="12"/>
      </w:rPr>
      <w:fldChar w:fldCharType="end"/>
    </w:r>
    <w:r w:rsidRPr="006A2468">
      <w:rPr>
        <w:sz w:val="12"/>
        <w:lang w:val="de-DE"/>
      </w:rPr>
      <w:tab/>
    </w:r>
    <w:r w:rsidRPr="006A2468">
      <w:rPr>
        <w:lang w:val="de-DE"/>
      </w:rPr>
      <w:t xml:space="preserve">Seite </w:t>
    </w:r>
    <w:r>
      <w:rPr>
        <w:color w:val="FF0000"/>
      </w:rPr>
      <w:fldChar w:fldCharType="begin"/>
    </w:r>
    <w:r w:rsidRPr="006A2468">
      <w:rPr>
        <w:color w:val="FF0000"/>
        <w:lang w:val="de-DE"/>
      </w:rPr>
      <w:instrText xml:space="preserve">PAGE </w:instrText>
    </w:r>
    <w:r>
      <w:rPr>
        <w:color w:val="FF0000"/>
      </w:rPr>
      <w:fldChar w:fldCharType="separate"/>
    </w:r>
    <w:r w:rsidRPr="006A2468">
      <w:rPr>
        <w:noProof/>
        <w:color w:val="FF0000"/>
        <w:lang w:val="de-DE"/>
      </w:rPr>
      <w:t>3</w:t>
    </w:r>
    <w:r>
      <w:rPr>
        <w:color w:val="FF0000"/>
      </w:rPr>
      <w:fldChar w:fldCharType="end"/>
    </w:r>
    <w:r w:rsidRPr="006A2468">
      <w:rPr>
        <w:lang w:val="de-DE"/>
      </w:rPr>
      <w:t xml:space="preserve"> von </w:t>
    </w:r>
    <w:r>
      <w:rPr>
        <w:color w:val="FF0000"/>
      </w:rPr>
      <w:fldChar w:fldCharType="begin"/>
    </w:r>
    <w:r w:rsidRPr="006A2468">
      <w:rPr>
        <w:color w:val="FF0000"/>
        <w:lang w:val="de-DE"/>
      </w:rPr>
      <w:instrText xml:space="preserve">NUMPAGES </w:instrText>
    </w:r>
    <w:r>
      <w:rPr>
        <w:color w:val="FF0000"/>
      </w:rPr>
      <w:fldChar w:fldCharType="separate"/>
    </w:r>
    <w:r w:rsidRPr="006A2468">
      <w:rPr>
        <w:noProof/>
        <w:color w:val="FF0000"/>
        <w:lang w:val="de-DE"/>
      </w:rPr>
      <w:t>2</w:t>
    </w:r>
    <w:r>
      <w:rPr>
        <w:color w:val="FF0000"/>
      </w:rPr>
      <w:fldChar w:fldCharType="end"/>
    </w:r>
    <w:r w:rsidRPr="006A2468">
      <w:rPr>
        <w:lang w:val="de-DE"/>
      </w:rPr>
      <w:t xml:space="preserve"> Seite(n)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FCB7A" w14:textId="77777777" w:rsidR="000A3596" w:rsidRDefault="000A3596">
      <w:r>
        <w:separator/>
      </w:r>
    </w:p>
  </w:footnote>
  <w:footnote w:type="continuationSeparator" w:id="0">
    <w:p w14:paraId="4FA0BEE4" w14:textId="77777777" w:rsidR="000A3596" w:rsidRDefault="000A3596">
      <w:r>
        <w:continuationSeparator/>
      </w:r>
    </w:p>
  </w:footnote>
  <w:footnote w:type="continuationNotice" w:id="1">
    <w:p w14:paraId="6928B579" w14:textId="77777777" w:rsidR="000A3596" w:rsidRDefault="000A35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334"/>
      <w:gridCol w:w="3334"/>
    </w:tblGrid>
    <w:tr w:rsidR="00BE672E" w14:paraId="5964D164" w14:textId="77777777" w:rsidTr="454296E3">
      <w:trPr>
        <w:cantSplit/>
        <w:trHeight w:val="1134"/>
        <w:jc w:val="center"/>
      </w:trPr>
      <w:tc>
        <w:tcPr>
          <w:tcW w:w="33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14:paraId="1037B8A3" w14:textId="77777777" w:rsidR="00BE672E" w:rsidRDefault="00BE672E">
          <w:pPr>
            <w:tabs>
              <w:tab w:val="left" w:pos="993"/>
            </w:tabs>
            <w:jc w:val="center"/>
            <w:rPr>
              <w:b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EAEC5EA" wp14:editId="0F679B76">
                <wp:extent cx="1457960" cy="723900"/>
                <wp:effectExtent l="0" t="0" r="0" b="0"/>
                <wp:docPr id="16780039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96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4" w:type="dxa"/>
          <w:tcBorders>
            <w:top w:val="single" w:sz="12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  <w:vAlign w:val="center"/>
        </w:tcPr>
        <w:p w14:paraId="71E7325D" w14:textId="77777777" w:rsidR="00BE672E" w:rsidRDefault="00BE672E" w:rsidP="0049404F">
          <w:pPr>
            <w:tabs>
              <w:tab w:val="left" w:pos="1568"/>
            </w:tabs>
            <w:spacing w:before="60" w:after="60" w:line="240" w:lineRule="atLeast"/>
            <w:rPr>
              <w:b/>
              <w:lang w:val="pt-BR"/>
            </w:rPr>
          </w:pPr>
          <w:r>
            <w:rPr>
              <w:b/>
              <w:lang w:val="pt-BR"/>
            </w:rPr>
            <w:t>LINDE PJ No.:</w:t>
          </w:r>
          <w:r>
            <w:rPr>
              <w:b/>
              <w:lang w:val="pt-BR"/>
            </w:rPr>
            <w:tab/>
            <w:t>2910BX58</w:t>
          </w:r>
        </w:p>
        <w:p w14:paraId="0A042483" w14:textId="77777777" w:rsidR="00BE672E" w:rsidRPr="00FC3861" w:rsidRDefault="00BE672E" w:rsidP="00CA6D2E">
          <w:pPr>
            <w:tabs>
              <w:tab w:val="left" w:pos="1568"/>
            </w:tabs>
            <w:spacing w:before="60" w:after="60" w:line="240" w:lineRule="atLeast"/>
            <w:rPr>
              <w:b/>
              <w:lang w:val="pt-BR"/>
            </w:rPr>
          </w:pPr>
          <w:r>
            <w:rPr>
              <w:b/>
              <w:lang w:val="pt-BR"/>
            </w:rPr>
            <w:t>LINDE Code:</w:t>
          </w:r>
          <w:r>
            <w:rPr>
              <w:b/>
              <w:lang w:val="pt-BR"/>
            </w:rPr>
            <w:tab/>
            <w:t>Singapore</w:t>
          </w:r>
        </w:p>
      </w:tc>
      <w:tc>
        <w:tcPr>
          <w:tcW w:w="3334" w:type="dxa"/>
          <w:tcBorders>
            <w:top w:val="single" w:sz="12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5477AF" w14:textId="77777777" w:rsidR="00BE672E" w:rsidRPr="00CA6D2E" w:rsidRDefault="00BE672E" w:rsidP="00CA6D2E">
          <w:pPr>
            <w:tabs>
              <w:tab w:val="left" w:pos="1135"/>
            </w:tabs>
            <w:spacing w:before="120" w:after="120"/>
            <w:jc w:val="center"/>
            <w:rPr>
              <w:sz w:val="16"/>
              <w:szCs w:val="16"/>
              <w:lang w:eastAsia="zh-CN"/>
            </w:rPr>
          </w:pPr>
          <w:r>
            <w:rPr>
              <w:sz w:val="16"/>
              <w:szCs w:val="16"/>
              <w:lang w:eastAsia="zh-CN"/>
            </w:rPr>
            <w:t>Singapore</w:t>
          </w:r>
        </w:p>
      </w:tc>
    </w:tr>
  </w:tbl>
  <w:p w14:paraId="687C6DE0" w14:textId="77777777" w:rsidR="00BE672E" w:rsidRDefault="00BE672E">
    <w:pPr>
      <w:tabs>
        <w:tab w:val="left" w:pos="7797"/>
      </w:tabs>
      <w:jc w:val="center"/>
    </w:pPr>
  </w:p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080"/>
    </w:tblGrid>
    <w:tr w:rsidR="00BE672E" w14:paraId="283EF9B7" w14:textId="77777777">
      <w:trPr>
        <w:cantSplit/>
        <w:jc w:val="center"/>
      </w:trPr>
      <w:tc>
        <w:tcPr>
          <w:tcW w:w="10080" w:type="dxa"/>
          <w:shd w:val="pct5" w:color="auto" w:fill="FFFFFF"/>
        </w:tcPr>
        <w:p w14:paraId="2955D202" w14:textId="6B5D1B8A" w:rsidR="00BE672E" w:rsidRDefault="00BE672E" w:rsidP="00B67285">
          <w:pPr>
            <w:spacing w:before="120" w:after="120" w:line="300" w:lineRule="exact"/>
            <w:ind w:right="-286"/>
            <w:jc w:val="center"/>
            <w:rPr>
              <w:color w:val="FF0000"/>
              <w:lang w:eastAsia="zh-CN"/>
            </w:rPr>
          </w:pPr>
          <w:r w:rsidRPr="00BF0414">
            <w:rPr>
              <w:b/>
              <w:sz w:val="28"/>
            </w:rPr>
            <w:t>MINUTES OF MEETING</w:t>
          </w:r>
          <w:r w:rsidRPr="00BF0414">
            <w:rPr>
              <w:b/>
              <w:sz w:val="28"/>
            </w:rPr>
            <w:br/>
          </w:r>
          <w:r>
            <w:rPr>
              <w:b/>
            </w:rPr>
            <w:t>LEHQ-PTSC-MOM</w:t>
          </w:r>
          <w:r w:rsidRPr="009A7A96">
            <w:rPr>
              <w:b/>
            </w:rPr>
            <w:t>-</w:t>
          </w:r>
          <w:r>
            <w:rPr>
              <w:b/>
            </w:rPr>
            <w:t>00</w:t>
          </w:r>
          <w:r w:rsidR="00155958">
            <w:rPr>
              <w:b/>
            </w:rPr>
            <w:t>01</w:t>
          </w:r>
        </w:p>
      </w:tc>
    </w:tr>
  </w:tbl>
  <w:p w14:paraId="5B2F9378" w14:textId="77777777" w:rsidR="00BE672E" w:rsidRDefault="00BE672E">
    <w:pPr>
      <w:tabs>
        <w:tab w:val="left" w:pos="779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55DF9" w14:textId="77777777" w:rsidR="00BE672E" w:rsidRDefault="00BE672E">
    <w:pPr>
      <w:pBdr>
        <w:bottom w:val="single" w:sz="6" w:space="3" w:color="auto"/>
      </w:pBdr>
      <w:tabs>
        <w:tab w:val="right" w:pos="9781"/>
      </w:tabs>
      <w:spacing w:after="40"/>
    </w:pPr>
    <w:r w:rsidRPr="3769BF04">
      <w:rPr>
        <w:b/>
        <w:bCs/>
        <w:color w:val="FF0000"/>
      </w:rPr>
      <w:t xml:space="preserve">Minutes of Meeting No. </w:t>
    </w:r>
    <w:r>
      <w:rPr>
        <w:b/>
        <w:color w:val="FF0000"/>
      </w:rPr>
      <w:tab/>
    </w:r>
    <w:r>
      <w:rPr>
        <w:b/>
        <w:noProof/>
        <w:color w:val="FF0000"/>
        <w:lang w:val="en-US" w:eastAsia="en-US"/>
      </w:rPr>
      <w:drawing>
        <wp:inline distT="0" distB="0" distL="0" distR="0" wp14:anchorId="2126AF3D" wp14:editId="07777777">
          <wp:extent cx="913130" cy="25717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92"/>
                  <a:stretch>
                    <a:fillRect/>
                  </a:stretch>
                </pic:blipFill>
                <pic:spPr bwMode="auto">
                  <a:xfrm>
                    <a:off x="0" y="0"/>
                    <a:ext cx="91313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DEAD53" w14:textId="77777777" w:rsidR="00BE672E" w:rsidRDefault="00BE672E">
    <w:pPr>
      <w:tabs>
        <w:tab w:val="right" w:pos="9923"/>
      </w:tabs>
      <w:spacing w:before="20"/>
    </w:pPr>
    <w:r>
      <w:tab/>
      <w:t xml:space="preserve">Total Pages: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A28D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309C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204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B067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EAEA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EE5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5853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08D8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B08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8A7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5233C"/>
    <w:multiLevelType w:val="multilevel"/>
    <w:tmpl w:val="A796C76C"/>
    <w:lvl w:ilvl="0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Restart w:val="0"/>
      <w:lvlText w:val="-"/>
      <w:lvlJc w:val="left"/>
      <w:pPr>
        <w:tabs>
          <w:tab w:val="num" w:pos="992"/>
        </w:tabs>
        <w:ind w:left="992" w:hanging="425"/>
      </w:pPr>
    </w:lvl>
    <w:lvl w:ilvl="2">
      <w:start w:val="1"/>
      <w:numFmt w:val="bullet"/>
      <w:lvlRestart w:val="0"/>
      <w:pStyle w:val="e1Hyphen"/>
      <w:lvlText w:val="-"/>
      <w:lvlJc w:val="left"/>
      <w:pPr>
        <w:tabs>
          <w:tab w:val="num" w:pos="1417"/>
        </w:tabs>
        <w:ind w:left="1417" w:hanging="425"/>
      </w:pPr>
    </w:lvl>
    <w:lvl w:ilvl="3">
      <w:start w:val="1"/>
      <w:numFmt w:val="bullet"/>
      <w:lvlRestart w:val="0"/>
      <w:pStyle w:val="e2Hyphen"/>
      <w:lvlText w:val="-"/>
      <w:lvlJc w:val="left"/>
      <w:pPr>
        <w:tabs>
          <w:tab w:val="num" w:pos="1842"/>
        </w:tabs>
        <w:ind w:left="1842" w:hanging="425"/>
      </w:pPr>
    </w:lvl>
    <w:lvl w:ilvl="4">
      <w:start w:val="1"/>
      <w:numFmt w:val="bullet"/>
      <w:lvlRestart w:val="0"/>
      <w:lvlText w:val="-"/>
      <w:lvlJc w:val="left"/>
      <w:pPr>
        <w:tabs>
          <w:tab w:val="num" w:pos="2267"/>
        </w:tabs>
        <w:ind w:left="2267" w:hanging="425"/>
      </w:pPr>
    </w:lvl>
    <w:lvl w:ilvl="5">
      <w:start w:val="1"/>
      <w:numFmt w:val="bullet"/>
      <w:lvlRestart w:val="0"/>
      <w:lvlText w:val="-"/>
      <w:lvlJc w:val="left"/>
      <w:pPr>
        <w:tabs>
          <w:tab w:val="num" w:pos="2692"/>
        </w:tabs>
        <w:ind w:left="2692" w:hanging="425"/>
      </w:pPr>
    </w:lvl>
    <w:lvl w:ilvl="6">
      <w:start w:val="1"/>
      <w:numFmt w:val="bullet"/>
      <w:lvlRestart w:val="0"/>
      <w:lvlText w:val="-"/>
      <w:lvlJc w:val="left"/>
      <w:pPr>
        <w:tabs>
          <w:tab w:val="num" w:pos="3117"/>
        </w:tabs>
        <w:ind w:left="3117" w:hanging="425"/>
      </w:pPr>
    </w:lvl>
    <w:lvl w:ilvl="7">
      <w:start w:val="1"/>
      <w:numFmt w:val="bullet"/>
      <w:lvlRestart w:val="0"/>
      <w:lvlText w:val="-"/>
      <w:lvlJc w:val="left"/>
      <w:pPr>
        <w:tabs>
          <w:tab w:val="num" w:pos="3542"/>
        </w:tabs>
        <w:ind w:left="3542" w:hanging="425"/>
      </w:pPr>
    </w:lvl>
    <w:lvl w:ilvl="8">
      <w:start w:val="1"/>
      <w:numFmt w:val="bullet"/>
      <w:lvlRestart w:val="0"/>
      <w:lvlText w:val="-"/>
      <w:lvlJc w:val="left"/>
      <w:pPr>
        <w:tabs>
          <w:tab w:val="num" w:pos="3967"/>
        </w:tabs>
        <w:ind w:left="3967" w:hanging="425"/>
      </w:pPr>
    </w:lvl>
  </w:abstractNum>
  <w:abstractNum w:abstractNumId="11" w15:restartNumberingAfterBreak="0">
    <w:nsid w:val="01DC12E6"/>
    <w:multiLevelType w:val="hybridMultilevel"/>
    <w:tmpl w:val="4A228F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2F4D61"/>
    <w:multiLevelType w:val="multilevel"/>
    <w:tmpl w:val="E19490A6"/>
    <w:lvl w:ilvl="0">
      <w:start w:val="1"/>
      <w:numFmt w:val="decimal"/>
      <w:lvlRestart w:val="0"/>
      <w:pStyle w:val="te1Num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Restart w:val="0"/>
      <w:pStyle w:val="te2Num"/>
      <w:lvlText w:val="%2."/>
      <w:lvlJc w:val="left"/>
      <w:pPr>
        <w:tabs>
          <w:tab w:val="num" w:pos="566"/>
        </w:tabs>
        <w:ind w:left="566" w:hanging="283"/>
      </w:pPr>
    </w:lvl>
    <w:lvl w:ilvl="2">
      <w:start w:val="1"/>
      <w:numFmt w:val="decimal"/>
      <w:lvlRestart w:val="0"/>
      <w:lvlText w:val="%3."/>
      <w:lvlJc w:val="left"/>
      <w:pPr>
        <w:tabs>
          <w:tab w:val="num" w:pos="849"/>
        </w:tabs>
        <w:ind w:left="849" w:hanging="283"/>
      </w:pPr>
    </w:lvl>
    <w:lvl w:ilvl="3">
      <w:start w:val="1"/>
      <w:numFmt w:val="decimal"/>
      <w:lvlRestart w:val="0"/>
      <w:lvlText w:val="%4."/>
      <w:lvlJc w:val="left"/>
      <w:pPr>
        <w:tabs>
          <w:tab w:val="num" w:pos="1132"/>
        </w:tabs>
        <w:ind w:left="1132" w:hanging="283"/>
      </w:pPr>
    </w:lvl>
    <w:lvl w:ilvl="4">
      <w:start w:val="1"/>
      <w:numFmt w:val="decimal"/>
      <w:lvlRestart w:val="0"/>
      <w:lvlText w:val="%5."/>
      <w:lvlJc w:val="left"/>
      <w:pPr>
        <w:tabs>
          <w:tab w:val="num" w:pos="1415"/>
        </w:tabs>
        <w:ind w:left="1415" w:hanging="283"/>
      </w:pPr>
    </w:lvl>
    <w:lvl w:ilvl="5">
      <w:start w:val="1"/>
      <w:numFmt w:val="decimal"/>
      <w:lvlRestart w:val="0"/>
      <w:lvlText w:val="%6."/>
      <w:lvlJc w:val="left"/>
      <w:pPr>
        <w:tabs>
          <w:tab w:val="num" w:pos="1698"/>
        </w:tabs>
        <w:ind w:left="1698" w:hanging="283"/>
      </w:pPr>
    </w:lvl>
    <w:lvl w:ilvl="6">
      <w:start w:val="1"/>
      <w:numFmt w:val="decimal"/>
      <w:lvlRestart w:val="0"/>
      <w:lvlText w:val="%7."/>
      <w:lvlJc w:val="left"/>
      <w:pPr>
        <w:tabs>
          <w:tab w:val="num" w:pos="1981"/>
        </w:tabs>
        <w:ind w:left="1981" w:hanging="283"/>
      </w:pPr>
    </w:lvl>
    <w:lvl w:ilvl="7">
      <w:start w:val="1"/>
      <w:numFmt w:val="decimal"/>
      <w:lvlRestart w:val="0"/>
      <w:lvlText w:val="%8."/>
      <w:lvlJc w:val="left"/>
      <w:pPr>
        <w:tabs>
          <w:tab w:val="num" w:pos="2264"/>
        </w:tabs>
        <w:ind w:left="2264" w:hanging="283"/>
      </w:pPr>
    </w:lvl>
    <w:lvl w:ilvl="8">
      <w:start w:val="1"/>
      <w:numFmt w:val="decimal"/>
      <w:lvlRestart w:val="0"/>
      <w:lvlText w:val="%9."/>
      <w:lvlJc w:val="left"/>
      <w:pPr>
        <w:tabs>
          <w:tab w:val="num" w:pos="2547"/>
        </w:tabs>
        <w:ind w:left="2547" w:hanging="283"/>
      </w:pPr>
    </w:lvl>
  </w:abstractNum>
  <w:abstractNum w:abstractNumId="13" w15:restartNumberingAfterBreak="0">
    <w:nsid w:val="08ED2ADD"/>
    <w:multiLevelType w:val="hybridMultilevel"/>
    <w:tmpl w:val="A27C1A5C"/>
    <w:lvl w:ilvl="0" w:tplc="1D6AEDAC">
      <w:start w:val="1"/>
      <w:numFmt w:val="bullet"/>
      <w:lvlText w:val="-"/>
      <w:lvlJc w:val="left"/>
      <w:pPr>
        <w:ind w:left="1352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 w15:restartNumberingAfterBreak="0">
    <w:nsid w:val="1C036088"/>
    <w:multiLevelType w:val="multilevel"/>
    <w:tmpl w:val="51F497A4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3"/>
        </w:tabs>
        <w:ind w:left="993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567"/>
        </w:tabs>
        <w:ind w:left="567" w:hanging="56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67"/>
        </w:tabs>
        <w:ind w:left="567" w:hanging="56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67"/>
        </w:tabs>
        <w:ind w:left="567" w:hanging="567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1CF17DE3"/>
    <w:multiLevelType w:val="hybridMultilevel"/>
    <w:tmpl w:val="7ED09210"/>
    <w:lvl w:ilvl="0" w:tplc="AE2EB97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471AF"/>
    <w:multiLevelType w:val="multilevel"/>
    <w:tmpl w:val="F0D836D0"/>
    <w:lvl w:ilvl="0">
      <w:start w:val="1"/>
      <w:numFmt w:val="lowerLetter"/>
      <w:lvlRestart w:val="0"/>
      <w:lvlText w:val="%1)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Restart w:val="0"/>
      <w:lvlText w:val="%2)"/>
      <w:lvlJc w:val="left"/>
      <w:pPr>
        <w:tabs>
          <w:tab w:val="num" w:pos="992"/>
        </w:tabs>
        <w:ind w:left="992" w:hanging="425"/>
      </w:pPr>
    </w:lvl>
    <w:lvl w:ilvl="2">
      <w:start w:val="1"/>
      <w:numFmt w:val="lowerLetter"/>
      <w:lvlRestart w:val="0"/>
      <w:pStyle w:val="e1AlphaNum"/>
      <w:lvlText w:val="%3)"/>
      <w:lvlJc w:val="left"/>
      <w:pPr>
        <w:tabs>
          <w:tab w:val="num" w:pos="1417"/>
        </w:tabs>
        <w:ind w:left="1417" w:hanging="425"/>
      </w:pPr>
    </w:lvl>
    <w:lvl w:ilvl="3">
      <w:start w:val="1"/>
      <w:numFmt w:val="lowerLetter"/>
      <w:lvlRestart w:val="0"/>
      <w:pStyle w:val="e2AlphaNum"/>
      <w:lvlText w:val="%4)"/>
      <w:lvlJc w:val="left"/>
      <w:pPr>
        <w:tabs>
          <w:tab w:val="num" w:pos="1842"/>
        </w:tabs>
        <w:ind w:left="1842" w:hanging="425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267"/>
        </w:tabs>
        <w:ind w:left="2267" w:hanging="425"/>
      </w:pPr>
    </w:lvl>
    <w:lvl w:ilvl="5">
      <w:start w:val="1"/>
      <w:numFmt w:val="lowerLetter"/>
      <w:lvlRestart w:val="0"/>
      <w:lvlText w:val="%6)"/>
      <w:lvlJc w:val="left"/>
      <w:pPr>
        <w:tabs>
          <w:tab w:val="num" w:pos="2692"/>
        </w:tabs>
        <w:ind w:left="2692" w:hanging="425"/>
      </w:pPr>
    </w:lvl>
    <w:lvl w:ilvl="6">
      <w:start w:val="1"/>
      <w:numFmt w:val="lowerLetter"/>
      <w:lvlRestart w:val="0"/>
      <w:lvlText w:val="%7)"/>
      <w:lvlJc w:val="left"/>
      <w:pPr>
        <w:tabs>
          <w:tab w:val="num" w:pos="3117"/>
        </w:tabs>
        <w:ind w:left="3117" w:hanging="425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542"/>
        </w:tabs>
        <w:ind w:left="3542" w:hanging="425"/>
      </w:pPr>
    </w:lvl>
    <w:lvl w:ilvl="8">
      <w:start w:val="1"/>
      <w:numFmt w:val="lowerLetter"/>
      <w:lvlRestart w:val="0"/>
      <w:lvlText w:val="%9)"/>
      <w:lvlJc w:val="left"/>
      <w:pPr>
        <w:tabs>
          <w:tab w:val="num" w:pos="3967"/>
        </w:tabs>
        <w:ind w:left="3967" w:hanging="425"/>
      </w:pPr>
    </w:lvl>
  </w:abstractNum>
  <w:abstractNum w:abstractNumId="17" w15:restartNumberingAfterBreak="0">
    <w:nsid w:val="23D96FA1"/>
    <w:multiLevelType w:val="multilevel"/>
    <w:tmpl w:val="D332C3BC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Restart w:val="0"/>
      <w:pStyle w:val="e1Num"/>
      <w:lvlText w:val="%3."/>
      <w:lvlJc w:val="left"/>
      <w:pPr>
        <w:tabs>
          <w:tab w:val="num" w:pos="1417"/>
        </w:tabs>
        <w:ind w:left="1417" w:hanging="425"/>
      </w:pPr>
      <w:rPr>
        <w:rFonts w:hint="default"/>
      </w:rPr>
    </w:lvl>
    <w:lvl w:ilvl="3">
      <w:start w:val="1"/>
      <w:numFmt w:val="decimal"/>
      <w:lvlRestart w:val="0"/>
      <w:pStyle w:val="e2Num"/>
      <w:lvlText w:val="%4."/>
      <w:lvlJc w:val="left"/>
      <w:pPr>
        <w:tabs>
          <w:tab w:val="num" w:pos="1842"/>
        </w:tabs>
        <w:ind w:left="1842" w:hanging="425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2267"/>
        </w:tabs>
        <w:ind w:left="2267" w:hanging="425"/>
      </w:pPr>
      <w:rPr>
        <w:rFonts w:hint="default"/>
      </w:rPr>
    </w:lvl>
    <w:lvl w:ilvl="5">
      <w:start w:val="1"/>
      <w:numFmt w:val="decimal"/>
      <w:lvlRestart w:val="0"/>
      <w:lvlText w:val="%6."/>
      <w:lvlJc w:val="left"/>
      <w:pPr>
        <w:tabs>
          <w:tab w:val="num" w:pos="2692"/>
        </w:tabs>
        <w:ind w:left="2692" w:hanging="425"/>
      </w:pPr>
      <w:rPr>
        <w:rFonts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3117"/>
        </w:tabs>
        <w:ind w:left="3117" w:hanging="425"/>
      </w:pPr>
      <w:rPr>
        <w:rFonts w:hint="default"/>
      </w:rPr>
    </w:lvl>
    <w:lvl w:ilvl="7">
      <w:start w:val="1"/>
      <w:numFmt w:val="decimal"/>
      <w:lvlRestart w:val="0"/>
      <w:lvlText w:val="%8."/>
      <w:lvlJc w:val="left"/>
      <w:pPr>
        <w:tabs>
          <w:tab w:val="num" w:pos="3542"/>
        </w:tabs>
        <w:ind w:left="3542" w:hanging="425"/>
      </w:pPr>
      <w:rPr>
        <w:rFonts w:hint="default"/>
      </w:rPr>
    </w:lvl>
    <w:lvl w:ilvl="8">
      <w:start w:val="1"/>
      <w:numFmt w:val="decimal"/>
      <w:lvlRestart w:val="0"/>
      <w:lvlText w:val="%9."/>
      <w:lvlJc w:val="left"/>
      <w:pPr>
        <w:tabs>
          <w:tab w:val="num" w:pos="3967"/>
        </w:tabs>
        <w:ind w:left="3967" w:hanging="425"/>
      </w:pPr>
      <w:rPr>
        <w:rFonts w:hint="default"/>
      </w:rPr>
    </w:lvl>
  </w:abstractNum>
  <w:abstractNum w:abstractNumId="18" w15:restartNumberingAfterBreak="0">
    <w:nsid w:val="330B7DA6"/>
    <w:multiLevelType w:val="multilevel"/>
    <w:tmpl w:val="1C567A26"/>
    <w:lvl w:ilvl="0">
      <w:start w:val="1"/>
      <w:numFmt w:val="bullet"/>
      <w:lvlRestart w:val="0"/>
      <w:pStyle w:val="te1Bullet"/>
      <w:lvlText w:val="•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</w:rPr>
    </w:lvl>
    <w:lvl w:ilvl="1">
      <w:start w:val="1"/>
      <w:numFmt w:val="bullet"/>
      <w:lvlRestart w:val="0"/>
      <w:pStyle w:val="te2Bullet"/>
      <w:lvlText w:val="•"/>
      <w:lvlJc w:val="left"/>
      <w:pPr>
        <w:tabs>
          <w:tab w:val="num" w:pos="566"/>
        </w:tabs>
        <w:ind w:left="566" w:hanging="283"/>
      </w:pPr>
      <w:rPr>
        <w:rFonts w:ascii="Times New Roman" w:hAnsi="Times New Roman" w:cs="Times New Roman"/>
      </w:rPr>
    </w:lvl>
    <w:lvl w:ilvl="2">
      <w:start w:val="1"/>
      <w:numFmt w:val="bullet"/>
      <w:lvlRestart w:val="0"/>
      <w:lvlText w:val="•"/>
      <w:lvlJc w:val="left"/>
      <w:pPr>
        <w:tabs>
          <w:tab w:val="num" w:pos="849"/>
        </w:tabs>
        <w:ind w:left="849" w:hanging="283"/>
      </w:pPr>
      <w:rPr>
        <w:rFonts w:ascii="Times New Roman" w:hAnsi="Times New Roman" w:cs="Times New Roman"/>
      </w:rPr>
    </w:lvl>
    <w:lvl w:ilvl="3">
      <w:start w:val="1"/>
      <w:numFmt w:val="bullet"/>
      <w:lvlRestart w:val="0"/>
      <w:lvlText w:val="•"/>
      <w:lvlJc w:val="left"/>
      <w:pPr>
        <w:tabs>
          <w:tab w:val="num" w:pos="1132"/>
        </w:tabs>
        <w:ind w:left="1132" w:hanging="283"/>
      </w:pPr>
      <w:rPr>
        <w:rFonts w:ascii="Times New Roman" w:hAnsi="Times New Roman" w:cs="Times New Roman"/>
      </w:rPr>
    </w:lvl>
    <w:lvl w:ilvl="4">
      <w:start w:val="1"/>
      <w:numFmt w:val="bullet"/>
      <w:lvlRestart w:val="0"/>
      <w:lvlText w:val="•"/>
      <w:lvlJc w:val="left"/>
      <w:pPr>
        <w:tabs>
          <w:tab w:val="num" w:pos="1415"/>
        </w:tabs>
        <w:ind w:left="1415" w:hanging="283"/>
      </w:pPr>
      <w:rPr>
        <w:rFonts w:ascii="Times New Roman" w:hAnsi="Times New Roman" w:cs="Times New Roman"/>
      </w:rPr>
    </w:lvl>
    <w:lvl w:ilvl="5">
      <w:start w:val="1"/>
      <w:numFmt w:val="bullet"/>
      <w:lvlRestart w:val="0"/>
      <w:lvlText w:val="•"/>
      <w:lvlJc w:val="left"/>
      <w:pPr>
        <w:tabs>
          <w:tab w:val="num" w:pos="1698"/>
        </w:tabs>
        <w:ind w:left="1698" w:hanging="283"/>
      </w:pPr>
      <w:rPr>
        <w:rFonts w:ascii="Times New Roman" w:hAnsi="Times New Roman" w:cs="Times New Roman"/>
      </w:rPr>
    </w:lvl>
    <w:lvl w:ilvl="6">
      <w:start w:val="1"/>
      <w:numFmt w:val="bullet"/>
      <w:lvlRestart w:val="0"/>
      <w:lvlText w:val="•"/>
      <w:lvlJc w:val="left"/>
      <w:pPr>
        <w:tabs>
          <w:tab w:val="num" w:pos="1981"/>
        </w:tabs>
        <w:ind w:left="1981" w:hanging="283"/>
      </w:pPr>
      <w:rPr>
        <w:rFonts w:ascii="Times New Roman" w:hAnsi="Times New Roman" w:cs="Times New Roman"/>
      </w:rPr>
    </w:lvl>
    <w:lvl w:ilvl="7">
      <w:start w:val="1"/>
      <w:numFmt w:val="bullet"/>
      <w:lvlRestart w:val="0"/>
      <w:lvlText w:val="•"/>
      <w:lvlJc w:val="left"/>
      <w:pPr>
        <w:tabs>
          <w:tab w:val="num" w:pos="2264"/>
        </w:tabs>
        <w:ind w:left="2264" w:hanging="283"/>
      </w:pPr>
      <w:rPr>
        <w:rFonts w:ascii="Times New Roman" w:hAnsi="Times New Roman" w:cs="Times New Roman"/>
      </w:rPr>
    </w:lvl>
    <w:lvl w:ilvl="8">
      <w:start w:val="1"/>
      <w:numFmt w:val="bullet"/>
      <w:lvlRestart w:val="0"/>
      <w:lvlText w:val="•"/>
      <w:lvlJc w:val="left"/>
      <w:pPr>
        <w:tabs>
          <w:tab w:val="num" w:pos="2547"/>
        </w:tabs>
        <w:ind w:left="2547" w:hanging="283"/>
      </w:pPr>
      <w:rPr>
        <w:rFonts w:ascii="Times New Roman" w:hAnsi="Times New Roman" w:cs="Times New Roman"/>
      </w:rPr>
    </w:lvl>
  </w:abstractNum>
  <w:abstractNum w:abstractNumId="19" w15:restartNumberingAfterBreak="0">
    <w:nsid w:val="36A45DEC"/>
    <w:multiLevelType w:val="multilevel"/>
    <w:tmpl w:val="3C94617E"/>
    <w:lvl w:ilvl="0">
      <w:start w:val="1"/>
      <w:numFmt w:val="decimal"/>
      <w:lvlRestart w:val="0"/>
      <w:lvlText w:val="(%1)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Restart w:val="0"/>
      <w:lvlText w:val="(%2)"/>
      <w:lvlJc w:val="left"/>
      <w:pPr>
        <w:tabs>
          <w:tab w:val="num" w:pos="992"/>
        </w:tabs>
        <w:ind w:left="992" w:hanging="425"/>
      </w:pPr>
    </w:lvl>
    <w:lvl w:ilvl="2">
      <w:start w:val="1"/>
      <w:numFmt w:val="decimal"/>
      <w:lvlRestart w:val="0"/>
      <w:pStyle w:val="e1ParaNum"/>
      <w:lvlText w:val="(%3)"/>
      <w:lvlJc w:val="left"/>
      <w:pPr>
        <w:tabs>
          <w:tab w:val="num" w:pos="1417"/>
        </w:tabs>
        <w:ind w:left="1417" w:hanging="425"/>
      </w:pPr>
    </w:lvl>
    <w:lvl w:ilvl="3">
      <w:start w:val="1"/>
      <w:numFmt w:val="decimal"/>
      <w:lvlRestart w:val="0"/>
      <w:pStyle w:val="e2ParaNum"/>
      <w:lvlText w:val="(%4)"/>
      <w:lvlJc w:val="left"/>
      <w:pPr>
        <w:tabs>
          <w:tab w:val="num" w:pos="1842"/>
        </w:tabs>
        <w:ind w:left="1842" w:hanging="425"/>
      </w:pPr>
    </w:lvl>
    <w:lvl w:ilvl="4">
      <w:start w:val="1"/>
      <w:numFmt w:val="decimal"/>
      <w:lvlRestart w:val="0"/>
      <w:lvlText w:val="(%5)"/>
      <w:lvlJc w:val="left"/>
      <w:pPr>
        <w:tabs>
          <w:tab w:val="num" w:pos="2267"/>
        </w:tabs>
        <w:ind w:left="2267" w:hanging="425"/>
      </w:pPr>
    </w:lvl>
    <w:lvl w:ilvl="5">
      <w:start w:val="1"/>
      <w:numFmt w:val="decimal"/>
      <w:lvlRestart w:val="0"/>
      <w:lvlText w:val="(%6)"/>
      <w:lvlJc w:val="left"/>
      <w:pPr>
        <w:tabs>
          <w:tab w:val="num" w:pos="2692"/>
        </w:tabs>
        <w:ind w:left="2692" w:hanging="425"/>
      </w:pPr>
    </w:lvl>
    <w:lvl w:ilvl="6">
      <w:start w:val="1"/>
      <w:numFmt w:val="decimal"/>
      <w:lvlRestart w:val="0"/>
      <w:lvlText w:val="(%7)"/>
      <w:lvlJc w:val="left"/>
      <w:pPr>
        <w:tabs>
          <w:tab w:val="num" w:pos="3117"/>
        </w:tabs>
        <w:ind w:left="3117" w:hanging="425"/>
      </w:pPr>
    </w:lvl>
    <w:lvl w:ilvl="7">
      <w:start w:val="1"/>
      <w:numFmt w:val="decimal"/>
      <w:lvlRestart w:val="0"/>
      <w:lvlText w:val="(%8)"/>
      <w:lvlJc w:val="left"/>
      <w:pPr>
        <w:tabs>
          <w:tab w:val="num" w:pos="3542"/>
        </w:tabs>
        <w:ind w:left="3542" w:hanging="425"/>
      </w:pPr>
    </w:lvl>
    <w:lvl w:ilvl="8">
      <w:start w:val="1"/>
      <w:numFmt w:val="decimal"/>
      <w:lvlRestart w:val="0"/>
      <w:lvlText w:val="(%9)"/>
      <w:lvlJc w:val="left"/>
      <w:pPr>
        <w:tabs>
          <w:tab w:val="num" w:pos="3967"/>
        </w:tabs>
        <w:ind w:left="3967" w:hanging="425"/>
      </w:pPr>
    </w:lvl>
  </w:abstractNum>
  <w:abstractNum w:abstractNumId="20" w15:restartNumberingAfterBreak="0">
    <w:nsid w:val="39AD664F"/>
    <w:multiLevelType w:val="multilevel"/>
    <w:tmpl w:val="358A3F16"/>
    <w:lvl w:ilvl="0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</w:rPr>
    </w:lvl>
    <w:lvl w:ilvl="2">
      <w:start w:val="1"/>
      <w:numFmt w:val="bullet"/>
      <w:lvlRestart w:val="0"/>
      <w:pStyle w:val="e1Bullet"/>
      <w:lvlText w:val=""/>
      <w:lvlJc w:val="left"/>
      <w:pPr>
        <w:tabs>
          <w:tab w:val="num" w:pos="1417"/>
        </w:tabs>
        <w:ind w:left="1417" w:hanging="425"/>
      </w:pPr>
      <w:rPr>
        <w:rFonts w:ascii="Symbol" w:hAnsi="Symbol" w:hint="default"/>
      </w:rPr>
    </w:lvl>
    <w:lvl w:ilvl="3">
      <w:start w:val="1"/>
      <w:numFmt w:val="bullet"/>
      <w:lvlRestart w:val="0"/>
      <w:pStyle w:val="e2Bullet"/>
      <w:lvlText w:val=""/>
      <w:lvlJc w:val="left"/>
      <w:pPr>
        <w:tabs>
          <w:tab w:val="num" w:pos="1842"/>
        </w:tabs>
        <w:ind w:left="1842" w:hanging="425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tabs>
          <w:tab w:val="num" w:pos="2692"/>
        </w:tabs>
        <w:ind w:left="2692" w:hanging="425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3117"/>
        </w:tabs>
        <w:ind w:left="3117" w:hanging="425"/>
      </w:pPr>
      <w:rPr>
        <w:rFonts w:ascii="Symbol" w:hAnsi="Symbol" w:hint="default"/>
      </w:rPr>
    </w:lvl>
    <w:lvl w:ilvl="7">
      <w:start w:val="1"/>
      <w:numFmt w:val="bullet"/>
      <w:lvlRestart w:val="0"/>
      <w:lvlText w:val=""/>
      <w:lvlJc w:val="left"/>
      <w:pPr>
        <w:tabs>
          <w:tab w:val="num" w:pos="3542"/>
        </w:tabs>
        <w:ind w:left="3542" w:hanging="425"/>
      </w:pPr>
      <w:rPr>
        <w:rFonts w:ascii="Symbol" w:hAnsi="Symbol" w:hint="default"/>
      </w:rPr>
    </w:lvl>
    <w:lvl w:ilvl="8">
      <w:start w:val="1"/>
      <w:numFmt w:val="bullet"/>
      <w:lvlRestart w:val="0"/>
      <w:lvlText w:val=""/>
      <w:lvlJc w:val="left"/>
      <w:pPr>
        <w:tabs>
          <w:tab w:val="num" w:pos="3967"/>
        </w:tabs>
        <w:ind w:left="3967" w:hanging="425"/>
      </w:pPr>
      <w:rPr>
        <w:rFonts w:ascii="Symbol" w:hAnsi="Symbol" w:hint="default"/>
      </w:rPr>
    </w:lvl>
  </w:abstractNum>
  <w:abstractNum w:abstractNumId="21" w15:restartNumberingAfterBreak="0">
    <w:nsid w:val="3BFD27DB"/>
    <w:multiLevelType w:val="hybridMultilevel"/>
    <w:tmpl w:val="BE8EEDB8"/>
    <w:lvl w:ilvl="0" w:tplc="A7D29C90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B0455"/>
    <w:multiLevelType w:val="hybridMultilevel"/>
    <w:tmpl w:val="11682EFC"/>
    <w:lvl w:ilvl="0" w:tplc="BFEE9CF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66DE5"/>
    <w:multiLevelType w:val="multilevel"/>
    <w:tmpl w:val="215E8BC6"/>
    <w:lvl w:ilvl="0">
      <w:start w:val="1"/>
      <w:numFmt w:val="bullet"/>
      <w:lvlRestart w:val="0"/>
      <w:pStyle w:val="te1Hyphen"/>
      <w:lvlText w:val="-"/>
      <w:lvlJc w:val="left"/>
      <w:pPr>
        <w:tabs>
          <w:tab w:val="num" w:pos="283"/>
        </w:tabs>
        <w:ind w:left="283" w:hanging="283"/>
      </w:pPr>
    </w:lvl>
    <w:lvl w:ilvl="1">
      <w:start w:val="1"/>
      <w:numFmt w:val="bullet"/>
      <w:lvlRestart w:val="0"/>
      <w:pStyle w:val="te2Hyphen"/>
      <w:lvlText w:val="-"/>
      <w:lvlJc w:val="left"/>
      <w:pPr>
        <w:tabs>
          <w:tab w:val="num" w:pos="566"/>
        </w:tabs>
        <w:ind w:left="566" w:hanging="283"/>
      </w:pPr>
    </w:lvl>
    <w:lvl w:ilvl="2">
      <w:start w:val="1"/>
      <w:numFmt w:val="bullet"/>
      <w:lvlRestart w:val="0"/>
      <w:lvlText w:val="-"/>
      <w:lvlJc w:val="left"/>
      <w:pPr>
        <w:tabs>
          <w:tab w:val="num" w:pos="849"/>
        </w:tabs>
        <w:ind w:left="849" w:hanging="283"/>
      </w:pPr>
    </w:lvl>
    <w:lvl w:ilvl="3">
      <w:start w:val="1"/>
      <w:numFmt w:val="bullet"/>
      <w:lvlRestart w:val="0"/>
      <w:lvlText w:val="-"/>
      <w:lvlJc w:val="left"/>
      <w:pPr>
        <w:tabs>
          <w:tab w:val="num" w:pos="1132"/>
        </w:tabs>
        <w:ind w:left="1132" w:hanging="283"/>
      </w:pPr>
    </w:lvl>
    <w:lvl w:ilvl="4">
      <w:start w:val="1"/>
      <w:numFmt w:val="bullet"/>
      <w:lvlRestart w:val="0"/>
      <w:lvlText w:val="-"/>
      <w:lvlJc w:val="left"/>
      <w:pPr>
        <w:tabs>
          <w:tab w:val="num" w:pos="1415"/>
        </w:tabs>
        <w:ind w:left="1415" w:hanging="283"/>
      </w:pPr>
    </w:lvl>
    <w:lvl w:ilvl="5">
      <w:start w:val="1"/>
      <w:numFmt w:val="bullet"/>
      <w:lvlRestart w:val="0"/>
      <w:lvlText w:val="-"/>
      <w:lvlJc w:val="left"/>
      <w:pPr>
        <w:tabs>
          <w:tab w:val="num" w:pos="1698"/>
        </w:tabs>
        <w:ind w:left="1698" w:hanging="283"/>
      </w:pPr>
    </w:lvl>
    <w:lvl w:ilvl="6">
      <w:start w:val="1"/>
      <w:numFmt w:val="bullet"/>
      <w:lvlRestart w:val="0"/>
      <w:lvlText w:val="-"/>
      <w:lvlJc w:val="left"/>
      <w:pPr>
        <w:tabs>
          <w:tab w:val="num" w:pos="1981"/>
        </w:tabs>
        <w:ind w:left="1981" w:hanging="283"/>
      </w:pPr>
    </w:lvl>
    <w:lvl w:ilvl="7">
      <w:start w:val="1"/>
      <w:numFmt w:val="bullet"/>
      <w:lvlRestart w:val="0"/>
      <w:lvlText w:val="-"/>
      <w:lvlJc w:val="left"/>
      <w:pPr>
        <w:tabs>
          <w:tab w:val="num" w:pos="2264"/>
        </w:tabs>
        <w:ind w:left="2264" w:hanging="283"/>
      </w:pPr>
    </w:lvl>
    <w:lvl w:ilvl="8">
      <w:start w:val="1"/>
      <w:numFmt w:val="bullet"/>
      <w:lvlRestart w:val="0"/>
      <w:lvlText w:val="-"/>
      <w:lvlJc w:val="left"/>
      <w:pPr>
        <w:tabs>
          <w:tab w:val="num" w:pos="2547"/>
        </w:tabs>
        <w:ind w:left="2547" w:hanging="283"/>
      </w:pPr>
    </w:lvl>
  </w:abstractNum>
  <w:abstractNum w:abstractNumId="24" w15:restartNumberingAfterBreak="0">
    <w:nsid w:val="589340C6"/>
    <w:multiLevelType w:val="hybridMultilevel"/>
    <w:tmpl w:val="58E00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A1816"/>
    <w:multiLevelType w:val="hybridMultilevel"/>
    <w:tmpl w:val="5E426546"/>
    <w:lvl w:ilvl="0" w:tplc="3C0AAAE4">
      <w:start w:val="18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0532B"/>
    <w:multiLevelType w:val="multilevel"/>
    <w:tmpl w:val="35160AD0"/>
    <w:lvl w:ilvl="0">
      <w:start w:val="1"/>
      <w:numFmt w:val="lowerLetter"/>
      <w:lvlRestart w:val="0"/>
      <w:pStyle w:val="te1AlphaNum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lowerLetter"/>
      <w:lvlRestart w:val="0"/>
      <w:pStyle w:val="te2AlphaNum"/>
      <w:lvlText w:val="%2)"/>
      <w:lvlJc w:val="left"/>
      <w:pPr>
        <w:tabs>
          <w:tab w:val="num" w:pos="566"/>
        </w:tabs>
        <w:ind w:left="566" w:hanging="283"/>
      </w:pPr>
    </w:lvl>
    <w:lvl w:ilvl="2">
      <w:start w:val="1"/>
      <w:numFmt w:val="lowerLetter"/>
      <w:lvlRestart w:val="0"/>
      <w:lvlText w:val="%3)"/>
      <w:lvlJc w:val="left"/>
      <w:pPr>
        <w:tabs>
          <w:tab w:val="num" w:pos="849"/>
        </w:tabs>
        <w:ind w:left="849" w:hanging="283"/>
      </w:pPr>
    </w:lvl>
    <w:lvl w:ilvl="3">
      <w:start w:val="1"/>
      <w:numFmt w:val="lowerLetter"/>
      <w:lvlRestart w:val="0"/>
      <w:lvlText w:val="%4)"/>
      <w:lvlJc w:val="left"/>
      <w:pPr>
        <w:tabs>
          <w:tab w:val="num" w:pos="1132"/>
        </w:tabs>
        <w:ind w:left="1132" w:hanging="283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1415"/>
        </w:tabs>
        <w:ind w:left="1415" w:hanging="283"/>
      </w:pPr>
    </w:lvl>
    <w:lvl w:ilvl="5">
      <w:start w:val="1"/>
      <w:numFmt w:val="lowerLetter"/>
      <w:lvlRestart w:val="0"/>
      <w:lvlText w:val="%6)"/>
      <w:lvlJc w:val="left"/>
      <w:pPr>
        <w:tabs>
          <w:tab w:val="num" w:pos="1698"/>
        </w:tabs>
        <w:ind w:left="1698" w:hanging="283"/>
      </w:pPr>
    </w:lvl>
    <w:lvl w:ilvl="6">
      <w:start w:val="1"/>
      <w:numFmt w:val="lowerLetter"/>
      <w:lvlRestart w:val="0"/>
      <w:lvlText w:val="%7)"/>
      <w:lvlJc w:val="left"/>
      <w:pPr>
        <w:tabs>
          <w:tab w:val="num" w:pos="1981"/>
        </w:tabs>
        <w:ind w:left="1981" w:hanging="283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2264"/>
        </w:tabs>
        <w:ind w:left="2264" w:hanging="283"/>
      </w:pPr>
    </w:lvl>
    <w:lvl w:ilvl="8">
      <w:start w:val="1"/>
      <w:numFmt w:val="lowerLetter"/>
      <w:lvlRestart w:val="0"/>
      <w:lvlText w:val="%9)"/>
      <w:lvlJc w:val="left"/>
      <w:pPr>
        <w:tabs>
          <w:tab w:val="num" w:pos="2547"/>
        </w:tabs>
        <w:ind w:left="2547" w:hanging="283"/>
      </w:pPr>
    </w:lvl>
  </w:abstractNum>
  <w:abstractNum w:abstractNumId="27" w15:restartNumberingAfterBreak="0">
    <w:nsid w:val="74A955F2"/>
    <w:multiLevelType w:val="hybridMultilevel"/>
    <w:tmpl w:val="EB5E1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C104A"/>
    <w:multiLevelType w:val="multilevel"/>
    <w:tmpl w:val="40E4F75E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Restart w:val="0"/>
      <w:lvlText w:val="%2."/>
      <w:lvlJc w:val="left"/>
      <w:pPr>
        <w:tabs>
          <w:tab w:val="num" w:pos="992"/>
        </w:tabs>
        <w:ind w:left="992" w:hanging="425"/>
      </w:pPr>
    </w:lvl>
    <w:lvl w:ilvl="2">
      <w:start w:val="1"/>
      <w:numFmt w:val="decimal"/>
      <w:lvlRestart w:val="0"/>
      <w:lvlText w:val="%3."/>
      <w:lvlJc w:val="left"/>
      <w:pPr>
        <w:tabs>
          <w:tab w:val="num" w:pos="1417"/>
        </w:tabs>
        <w:ind w:left="1417" w:hanging="425"/>
      </w:pPr>
    </w:lvl>
    <w:lvl w:ilvl="3">
      <w:start w:val="1"/>
      <w:numFmt w:val="decimal"/>
      <w:lvlRestart w:val="0"/>
      <w:lvlText w:val="%4."/>
      <w:lvlJc w:val="left"/>
      <w:pPr>
        <w:tabs>
          <w:tab w:val="num" w:pos="1842"/>
        </w:tabs>
        <w:ind w:left="1842" w:hanging="425"/>
      </w:pPr>
    </w:lvl>
    <w:lvl w:ilvl="4">
      <w:start w:val="1"/>
      <w:numFmt w:val="decimal"/>
      <w:lvlRestart w:val="0"/>
      <w:lvlText w:val="%5."/>
      <w:lvlJc w:val="left"/>
      <w:pPr>
        <w:tabs>
          <w:tab w:val="num" w:pos="2267"/>
        </w:tabs>
        <w:ind w:left="2267" w:hanging="425"/>
      </w:pPr>
    </w:lvl>
    <w:lvl w:ilvl="5">
      <w:start w:val="1"/>
      <w:numFmt w:val="decimal"/>
      <w:lvlRestart w:val="0"/>
      <w:lvlText w:val="%6."/>
      <w:lvlJc w:val="left"/>
      <w:pPr>
        <w:tabs>
          <w:tab w:val="num" w:pos="2692"/>
        </w:tabs>
        <w:ind w:left="2692" w:hanging="425"/>
      </w:pPr>
    </w:lvl>
    <w:lvl w:ilvl="6">
      <w:start w:val="1"/>
      <w:numFmt w:val="decimal"/>
      <w:lvlRestart w:val="0"/>
      <w:lvlText w:val="%7."/>
      <w:lvlJc w:val="left"/>
      <w:pPr>
        <w:tabs>
          <w:tab w:val="num" w:pos="3117"/>
        </w:tabs>
        <w:ind w:left="3117" w:hanging="425"/>
      </w:pPr>
    </w:lvl>
    <w:lvl w:ilvl="7">
      <w:start w:val="1"/>
      <w:numFmt w:val="decimal"/>
      <w:lvlRestart w:val="0"/>
      <w:lvlText w:val="%8."/>
      <w:lvlJc w:val="left"/>
      <w:pPr>
        <w:tabs>
          <w:tab w:val="num" w:pos="3542"/>
        </w:tabs>
        <w:ind w:left="3542" w:hanging="425"/>
      </w:pPr>
    </w:lvl>
    <w:lvl w:ilvl="8">
      <w:start w:val="1"/>
      <w:numFmt w:val="decimal"/>
      <w:lvlRestart w:val="0"/>
      <w:lvlText w:val="%9."/>
      <w:lvlJc w:val="left"/>
      <w:pPr>
        <w:tabs>
          <w:tab w:val="num" w:pos="3967"/>
        </w:tabs>
        <w:ind w:left="3967" w:hanging="425"/>
      </w:p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28"/>
  </w:num>
  <w:num w:numId="5">
    <w:abstractNumId w:val="19"/>
  </w:num>
  <w:num w:numId="6">
    <w:abstractNumId w:val="26"/>
  </w:num>
  <w:num w:numId="7">
    <w:abstractNumId w:val="18"/>
  </w:num>
  <w:num w:numId="8">
    <w:abstractNumId w:val="23"/>
  </w:num>
  <w:num w:numId="9">
    <w:abstractNumId w:val="12"/>
  </w:num>
  <w:num w:numId="10">
    <w:abstractNumId w:val="14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4"/>
  </w:num>
  <w:num w:numId="25">
    <w:abstractNumId w:val="25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1"/>
  </w:num>
  <w:num w:numId="30">
    <w:abstractNumId w:val="13"/>
  </w:num>
  <w:num w:numId="31">
    <w:abstractNumId w:val="17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15"/>
  </w:num>
  <w:num w:numId="35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mirrorMargins/>
  <w:bordersDoNotSurroundFooter/>
  <w:activeWritingStyle w:appName="MSWord" w:lang="de-DE" w:vendorID="9" w:dllVersion="512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mplPathOld" w:val="t:\2610\0993_jilin-c\vorlagen\minutes of meeting.dot"/>
  </w:docVars>
  <w:rsids>
    <w:rsidRoot w:val="001870AB"/>
    <w:rsid w:val="0000071F"/>
    <w:rsid w:val="00001EAA"/>
    <w:rsid w:val="00002B41"/>
    <w:rsid w:val="00003C75"/>
    <w:rsid w:val="00004A6C"/>
    <w:rsid w:val="000052AB"/>
    <w:rsid w:val="00005711"/>
    <w:rsid w:val="000064C7"/>
    <w:rsid w:val="000064D2"/>
    <w:rsid w:val="0000793F"/>
    <w:rsid w:val="00012F3A"/>
    <w:rsid w:val="0001307A"/>
    <w:rsid w:val="0001394E"/>
    <w:rsid w:val="00014555"/>
    <w:rsid w:val="000145DC"/>
    <w:rsid w:val="00014745"/>
    <w:rsid w:val="00016A14"/>
    <w:rsid w:val="00016D87"/>
    <w:rsid w:val="00017273"/>
    <w:rsid w:val="0001740C"/>
    <w:rsid w:val="00020C7C"/>
    <w:rsid w:val="0002350D"/>
    <w:rsid w:val="00023814"/>
    <w:rsid w:val="00023972"/>
    <w:rsid w:val="000258E4"/>
    <w:rsid w:val="00025B40"/>
    <w:rsid w:val="00027198"/>
    <w:rsid w:val="00030937"/>
    <w:rsid w:val="0003101C"/>
    <w:rsid w:val="000311BB"/>
    <w:rsid w:val="0003402D"/>
    <w:rsid w:val="00035438"/>
    <w:rsid w:val="00035A67"/>
    <w:rsid w:val="00036D4E"/>
    <w:rsid w:val="00036E7D"/>
    <w:rsid w:val="00037004"/>
    <w:rsid w:val="00037841"/>
    <w:rsid w:val="00040367"/>
    <w:rsid w:val="0004091E"/>
    <w:rsid w:val="00040AA2"/>
    <w:rsid w:val="000411F4"/>
    <w:rsid w:val="00041CF0"/>
    <w:rsid w:val="00044371"/>
    <w:rsid w:val="0004497F"/>
    <w:rsid w:val="00045140"/>
    <w:rsid w:val="000451E5"/>
    <w:rsid w:val="000471BC"/>
    <w:rsid w:val="0004726D"/>
    <w:rsid w:val="0005132E"/>
    <w:rsid w:val="000518D0"/>
    <w:rsid w:val="00051EE4"/>
    <w:rsid w:val="00052F1B"/>
    <w:rsid w:val="00053B42"/>
    <w:rsid w:val="000542C9"/>
    <w:rsid w:val="00054DAF"/>
    <w:rsid w:val="0005512F"/>
    <w:rsid w:val="00056695"/>
    <w:rsid w:val="00056C73"/>
    <w:rsid w:val="00056E86"/>
    <w:rsid w:val="00060256"/>
    <w:rsid w:val="000633BB"/>
    <w:rsid w:val="00063BAB"/>
    <w:rsid w:val="00067CEB"/>
    <w:rsid w:val="00072B3A"/>
    <w:rsid w:val="00072E51"/>
    <w:rsid w:val="000737B7"/>
    <w:rsid w:val="00073850"/>
    <w:rsid w:val="00074243"/>
    <w:rsid w:val="00074370"/>
    <w:rsid w:val="000753D8"/>
    <w:rsid w:val="00075ADB"/>
    <w:rsid w:val="00075DA9"/>
    <w:rsid w:val="00076B89"/>
    <w:rsid w:val="00076F39"/>
    <w:rsid w:val="0007709B"/>
    <w:rsid w:val="00080A05"/>
    <w:rsid w:val="00082C01"/>
    <w:rsid w:val="000831AE"/>
    <w:rsid w:val="00083309"/>
    <w:rsid w:val="00083ABE"/>
    <w:rsid w:val="00083E56"/>
    <w:rsid w:val="00085F83"/>
    <w:rsid w:val="000918E0"/>
    <w:rsid w:val="00092488"/>
    <w:rsid w:val="00093D7B"/>
    <w:rsid w:val="00093F2A"/>
    <w:rsid w:val="00094CA7"/>
    <w:rsid w:val="000960EB"/>
    <w:rsid w:val="00097EB7"/>
    <w:rsid w:val="000A043F"/>
    <w:rsid w:val="000A1CF8"/>
    <w:rsid w:val="000A201F"/>
    <w:rsid w:val="000A226C"/>
    <w:rsid w:val="000A3596"/>
    <w:rsid w:val="000A3956"/>
    <w:rsid w:val="000A3F1C"/>
    <w:rsid w:val="000A748C"/>
    <w:rsid w:val="000A754F"/>
    <w:rsid w:val="000B0229"/>
    <w:rsid w:val="000B0A5C"/>
    <w:rsid w:val="000B0AD6"/>
    <w:rsid w:val="000B1F70"/>
    <w:rsid w:val="000B35B2"/>
    <w:rsid w:val="000B5C6D"/>
    <w:rsid w:val="000B71F2"/>
    <w:rsid w:val="000B7BBC"/>
    <w:rsid w:val="000C03CE"/>
    <w:rsid w:val="000C0660"/>
    <w:rsid w:val="000C0742"/>
    <w:rsid w:val="000C20E7"/>
    <w:rsid w:val="000C39FA"/>
    <w:rsid w:val="000C467F"/>
    <w:rsid w:val="000C4B1E"/>
    <w:rsid w:val="000C4B77"/>
    <w:rsid w:val="000C5FE0"/>
    <w:rsid w:val="000C61E2"/>
    <w:rsid w:val="000C620D"/>
    <w:rsid w:val="000D16AC"/>
    <w:rsid w:val="000D16FC"/>
    <w:rsid w:val="000D1789"/>
    <w:rsid w:val="000D3428"/>
    <w:rsid w:val="000D3CC3"/>
    <w:rsid w:val="000D62FC"/>
    <w:rsid w:val="000D6A2D"/>
    <w:rsid w:val="000D6DB1"/>
    <w:rsid w:val="000D7508"/>
    <w:rsid w:val="000D7F88"/>
    <w:rsid w:val="000E3EB8"/>
    <w:rsid w:val="000E3F1A"/>
    <w:rsid w:val="000E405D"/>
    <w:rsid w:val="000E6829"/>
    <w:rsid w:val="000E6D5C"/>
    <w:rsid w:val="000E6E4C"/>
    <w:rsid w:val="000F1042"/>
    <w:rsid w:val="000F23EB"/>
    <w:rsid w:val="000F25D8"/>
    <w:rsid w:val="000F4857"/>
    <w:rsid w:val="000F4A80"/>
    <w:rsid w:val="000F5ED3"/>
    <w:rsid w:val="000F5FEF"/>
    <w:rsid w:val="0010077B"/>
    <w:rsid w:val="00100997"/>
    <w:rsid w:val="00100B31"/>
    <w:rsid w:val="0010313F"/>
    <w:rsid w:val="00103829"/>
    <w:rsid w:val="00104DD9"/>
    <w:rsid w:val="00105972"/>
    <w:rsid w:val="00106859"/>
    <w:rsid w:val="00107331"/>
    <w:rsid w:val="00110619"/>
    <w:rsid w:val="00110E41"/>
    <w:rsid w:val="00111160"/>
    <w:rsid w:val="001112FF"/>
    <w:rsid w:val="00112237"/>
    <w:rsid w:val="001124F3"/>
    <w:rsid w:val="00112C04"/>
    <w:rsid w:val="0011381F"/>
    <w:rsid w:val="00115768"/>
    <w:rsid w:val="00115E24"/>
    <w:rsid w:val="00116139"/>
    <w:rsid w:val="0011659E"/>
    <w:rsid w:val="00117A4F"/>
    <w:rsid w:val="001204F8"/>
    <w:rsid w:val="00120677"/>
    <w:rsid w:val="00121E5E"/>
    <w:rsid w:val="00121FE1"/>
    <w:rsid w:val="001222EE"/>
    <w:rsid w:val="0012401E"/>
    <w:rsid w:val="001259BB"/>
    <w:rsid w:val="00126001"/>
    <w:rsid w:val="0012698B"/>
    <w:rsid w:val="00127398"/>
    <w:rsid w:val="001301A3"/>
    <w:rsid w:val="001303C4"/>
    <w:rsid w:val="00136303"/>
    <w:rsid w:val="001371CB"/>
    <w:rsid w:val="001373CF"/>
    <w:rsid w:val="00137FF8"/>
    <w:rsid w:val="00142F53"/>
    <w:rsid w:val="00142FD1"/>
    <w:rsid w:val="00143F90"/>
    <w:rsid w:val="00144B1D"/>
    <w:rsid w:val="00145935"/>
    <w:rsid w:val="0014654C"/>
    <w:rsid w:val="00151337"/>
    <w:rsid w:val="00152C00"/>
    <w:rsid w:val="00153ACB"/>
    <w:rsid w:val="001545D5"/>
    <w:rsid w:val="00155950"/>
    <w:rsid w:val="00155958"/>
    <w:rsid w:val="00155C7A"/>
    <w:rsid w:val="001562AD"/>
    <w:rsid w:val="0015713D"/>
    <w:rsid w:val="00160B30"/>
    <w:rsid w:val="00161B46"/>
    <w:rsid w:val="00163CE7"/>
    <w:rsid w:val="00163F37"/>
    <w:rsid w:val="00165144"/>
    <w:rsid w:val="001701C4"/>
    <w:rsid w:val="00171F31"/>
    <w:rsid w:val="00173EF5"/>
    <w:rsid w:val="0017410D"/>
    <w:rsid w:val="00174946"/>
    <w:rsid w:val="001757C0"/>
    <w:rsid w:val="00176444"/>
    <w:rsid w:val="0017665F"/>
    <w:rsid w:val="00181CBE"/>
    <w:rsid w:val="00182D0E"/>
    <w:rsid w:val="0018403D"/>
    <w:rsid w:val="001841DA"/>
    <w:rsid w:val="00184C77"/>
    <w:rsid w:val="001851EB"/>
    <w:rsid w:val="00185723"/>
    <w:rsid w:val="00185E39"/>
    <w:rsid w:val="00186F77"/>
    <w:rsid w:val="001870AB"/>
    <w:rsid w:val="001879EC"/>
    <w:rsid w:val="00187EE6"/>
    <w:rsid w:val="001918BC"/>
    <w:rsid w:val="00192D35"/>
    <w:rsid w:val="001935F9"/>
    <w:rsid w:val="001953A5"/>
    <w:rsid w:val="001956D2"/>
    <w:rsid w:val="00196474"/>
    <w:rsid w:val="00196ED3"/>
    <w:rsid w:val="00197359"/>
    <w:rsid w:val="001A02A2"/>
    <w:rsid w:val="001A1684"/>
    <w:rsid w:val="001A20B8"/>
    <w:rsid w:val="001A216E"/>
    <w:rsid w:val="001A252A"/>
    <w:rsid w:val="001A2C34"/>
    <w:rsid w:val="001A2DCB"/>
    <w:rsid w:val="001A47C7"/>
    <w:rsid w:val="001A4A5B"/>
    <w:rsid w:val="001A5EAA"/>
    <w:rsid w:val="001B2F86"/>
    <w:rsid w:val="001B4FF6"/>
    <w:rsid w:val="001B6359"/>
    <w:rsid w:val="001B63C9"/>
    <w:rsid w:val="001B748D"/>
    <w:rsid w:val="001C1F96"/>
    <w:rsid w:val="001C2DD3"/>
    <w:rsid w:val="001C4313"/>
    <w:rsid w:val="001C5027"/>
    <w:rsid w:val="001C66C6"/>
    <w:rsid w:val="001C7455"/>
    <w:rsid w:val="001D18B8"/>
    <w:rsid w:val="001D1989"/>
    <w:rsid w:val="001D2A80"/>
    <w:rsid w:val="001D4AC1"/>
    <w:rsid w:val="001D57EF"/>
    <w:rsid w:val="001D7616"/>
    <w:rsid w:val="001D7CF9"/>
    <w:rsid w:val="001E0010"/>
    <w:rsid w:val="001E3E52"/>
    <w:rsid w:val="001E64E1"/>
    <w:rsid w:val="001E73BB"/>
    <w:rsid w:val="001F0F35"/>
    <w:rsid w:val="001F1A29"/>
    <w:rsid w:val="001F2DBB"/>
    <w:rsid w:val="001F32FE"/>
    <w:rsid w:val="001F442B"/>
    <w:rsid w:val="001F49AD"/>
    <w:rsid w:val="001F532A"/>
    <w:rsid w:val="001F5851"/>
    <w:rsid w:val="001F6BE3"/>
    <w:rsid w:val="001F7DE7"/>
    <w:rsid w:val="001F7F81"/>
    <w:rsid w:val="0020114A"/>
    <w:rsid w:val="00201E08"/>
    <w:rsid w:val="00202626"/>
    <w:rsid w:val="00203177"/>
    <w:rsid w:val="00203371"/>
    <w:rsid w:val="00204BDA"/>
    <w:rsid w:val="002052EF"/>
    <w:rsid w:val="00206C71"/>
    <w:rsid w:val="002105BF"/>
    <w:rsid w:val="002107C9"/>
    <w:rsid w:val="002118DA"/>
    <w:rsid w:val="002153C6"/>
    <w:rsid w:val="00215B15"/>
    <w:rsid w:val="002160E8"/>
    <w:rsid w:val="00217296"/>
    <w:rsid w:val="00217F57"/>
    <w:rsid w:val="00217F60"/>
    <w:rsid w:val="002215BC"/>
    <w:rsid w:val="00222AC0"/>
    <w:rsid w:val="00222F42"/>
    <w:rsid w:val="00223066"/>
    <w:rsid w:val="00223F2A"/>
    <w:rsid w:val="00225948"/>
    <w:rsid w:val="0022780F"/>
    <w:rsid w:val="00227850"/>
    <w:rsid w:val="002301FA"/>
    <w:rsid w:val="0023042D"/>
    <w:rsid w:val="0023624E"/>
    <w:rsid w:val="00236543"/>
    <w:rsid w:val="00237C16"/>
    <w:rsid w:val="0024028D"/>
    <w:rsid w:val="00240473"/>
    <w:rsid w:val="00241938"/>
    <w:rsid w:val="00241C5F"/>
    <w:rsid w:val="00243F76"/>
    <w:rsid w:val="00246095"/>
    <w:rsid w:val="00246454"/>
    <w:rsid w:val="00250AA0"/>
    <w:rsid w:val="00252891"/>
    <w:rsid w:val="00252A14"/>
    <w:rsid w:val="00252E56"/>
    <w:rsid w:val="002541AB"/>
    <w:rsid w:val="00260363"/>
    <w:rsid w:val="00261739"/>
    <w:rsid w:val="00261C22"/>
    <w:rsid w:val="002637A8"/>
    <w:rsid w:val="00263EAE"/>
    <w:rsid w:val="00264993"/>
    <w:rsid w:val="0026509F"/>
    <w:rsid w:val="00265324"/>
    <w:rsid w:val="00265390"/>
    <w:rsid w:val="0026758C"/>
    <w:rsid w:val="00267A65"/>
    <w:rsid w:val="00270869"/>
    <w:rsid w:val="002750F1"/>
    <w:rsid w:val="002767FF"/>
    <w:rsid w:val="00277B99"/>
    <w:rsid w:val="00277DF6"/>
    <w:rsid w:val="0028060E"/>
    <w:rsid w:val="00281A22"/>
    <w:rsid w:val="00281D6F"/>
    <w:rsid w:val="0028345A"/>
    <w:rsid w:val="00283644"/>
    <w:rsid w:val="00284925"/>
    <w:rsid w:val="002852B6"/>
    <w:rsid w:val="00286238"/>
    <w:rsid w:val="00286C2A"/>
    <w:rsid w:val="00287276"/>
    <w:rsid w:val="002906EB"/>
    <w:rsid w:val="00290ED0"/>
    <w:rsid w:val="0029118F"/>
    <w:rsid w:val="002920D0"/>
    <w:rsid w:val="00292524"/>
    <w:rsid w:val="0029272B"/>
    <w:rsid w:val="002930A5"/>
    <w:rsid w:val="002930F6"/>
    <w:rsid w:val="002933FC"/>
    <w:rsid w:val="002938EE"/>
    <w:rsid w:val="00293B54"/>
    <w:rsid w:val="002958E6"/>
    <w:rsid w:val="00297E34"/>
    <w:rsid w:val="00297E86"/>
    <w:rsid w:val="002A006F"/>
    <w:rsid w:val="002A1275"/>
    <w:rsid w:val="002A362C"/>
    <w:rsid w:val="002A3C0B"/>
    <w:rsid w:val="002A4E2E"/>
    <w:rsid w:val="002A51B8"/>
    <w:rsid w:val="002A639D"/>
    <w:rsid w:val="002A695A"/>
    <w:rsid w:val="002A6988"/>
    <w:rsid w:val="002A7252"/>
    <w:rsid w:val="002B0FBC"/>
    <w:rsid w:val="002B106E"/>
    <w:rsid w:val="002B1AAF"/>
    <w:rsid w:val="002B3CD5"/>
    <w:rsid w:val="002B6C4C"/>
    <w:rsid w:val="002B6E27"/>
    <w:rsid w:val="002B6E9B"/>
    <w:rsid w:val="002B7EB1"/>
    <w:rsid w:val="002C1497"/>
    <w:rsid w:val="002C1746"/>
    <w:rsid w:val="002C4E0F"/>
    <w:rsid w:val="002C582B"/>
    <w:rsid w:val="002C6FCD"/>
    <w:rsid w:val="002D0AE5"/>
    <w:rsid w:val="002D0C91"/>
    <w:rsid w:val="002D0F36"/>
    <w:rsid w:val="002D0F7A"/>
    <w:rsid w:val="002D18FB"/>
    <w:rsid w:val="002D368B"/>
    <w:rsid w:val="002D45C5"/>
    <w:rsid w:val="002D656D"/>
    <w:rsid w:val="002D696D"/>
    <w:rsid w:val="002D705A"/>
    <w:rsid w:val="002E0AAA"/>
    <w:rsid w:val="002E1945"/>
    <w:rsid w:val="002E25BF"/>
    <w:rsid w:val="002E506B"/>
    <w:rsid w:val="002E5D5C"/>
    <w:rsid w:val="002E6883"/>
    <w:rsid w:val="002F0325"/>
    <w:rsid w:val="002F19D8"/>
    <w:rsid w:val="002F258F"/>
    <w:rsid w:val="002F491F"/>
    <w:rsid w:val="002F60DD"/>
    <w:rsid w:val="002F6B9C"/>
    <w:rsid w:val="002F774C"/>
    <w:rsid w:val="00300C25"/>
    <w:rsid w:val="00301283"/>
    <w:rsid w:val="003017EE"/>
    <w:rsid w:val="00302061"/>
    <w:rsid w:val="00302D6F"/>
    <w:rsid w:val="0030367F"/>
    <w:rsid w:val="003060C7"/>
    <w:rsid w:val="0030673C"/>
    <w:rsid w:val="00306BA6"/>
    <w:rsid w:val="00307CB3"/>
    <w:rsid w:val="00312E6E"/>
    <w:rsid w:val="0031702F"/>
    <w:rsid w:val="00321924"/>
    <w:rsid w:val="0032263D"/>
    <w:rsid w:val="003227FA"/>
    <w:rsid w:val="003231D7"/>
    <w:rsid w:val="00324884"/>
    <w:rsid w:val="00325E37"/>
    <w:rsid w:val="00330489"/>
    <w:rsid w:val="0033132B"/>
    <w:rsid w:val="0033180A"/>
    <w:rsid w:val="00332BD3"/>
    <w:rsid w:val="00333E21"/>
    <w:rsid w:val="00334BE7"/>
    <w:rsid w:val="0033624B"/>
    <w:rsid w:val="0033691E"/>
    <w:rsid w:val="00337244"/>
    <w:rsid w:val="003406D6"/>
    <w:rsid w:val="00340B70"/>
    <w:rsid w:val="00341690"/>
    <w:rsid w:val="00342402"/>
    <w:rsid w:val="00343676"/>
    <w:rsid w:val="003449CF"/>
    <w:rsid w:val="00344C0B"/>
    <w:rsid w:val="00345126"/>
    <w:rsid w:val="003470EA"/>
    <w:rsid w:val="0034734C"/>
    <w:rsid w:val="003474BC"/>
    <w:rsid w:val="003477F7"/>
    <w:rsid w:val="00347CB1"/>
    <w:rsid w:val="00352D63"/>
    <w:rsid w:val="00352E2E"/>
    <w:rsid w:val="00353C8D"/>
    <w:rsid w:val="00353E65"/>
    <w:rsid w:val="00355260"/>
    <w:rsid w:val="00357B18"/>
    <w:rsid w:val="0036043A"/>
    <w:rsid w:val="00360E54"/>
    <w:rsid w:val="003610B5"/>
    <w:rsid w:val="00361721"/>
    <w:rsid w:val="00362478"/>
    <w:rsid w:val="00362C09"/>
    <w:rsid w:val="003640E7"/>
    <w:rsid w:val="00364ACB"/>
    <w:rsid w:val="0036501B"/>
    <w:rsid w:val="00367ED0"/>
    <w:rsid w:val="00370D4A"/>
    <w:rsid w:val="00370E1E"/>
    <w:rsid w:val="003714FF"/>
    <w:rsid w:val="00371820"/>
    <w:rsid w:val="003729AF"/>
    <w:rsid w:val="00377373"/>
    <w:rsid w:val="00377618"/>
    <w:rsid w:val="00380700"/>
    <w:rsid w:val="00385C09"/>
    <w:rsid w:val="00386268"/>
    <w:rsid w:val="00386D58"/>
    <w:rsid w:val="003877B0"/>
    <w:rsid w:val="00390155"/>
    <w:rsid w:val="003922C3"/>
    <w:rsid w:val="0039426F"/>
    <w:rsid w:val="0039472A"/>
    <w:rsid w:val="003956C8"/>
    <w:rsid w:val="00395CF6"/>
    <w:rsid w:val="003962F6"/>
    <w:rsid w:val="003A0039"/>
    <w:rsid w:val="003A0AF6"/>
    <w:rsid w:val="003A0D8C"/>
    <w:rsid w:val="003A156E"/>
    <w:rsid w:val="003A1794"/>
    <w:rsid w:val="003A18F9"/>
    <w:rsid w:val="003A1B5F"/>
    <w:rsid w:val="003A1F4D"/>
    <w:rsid w:val="003A390A"/>
    <w:rsid w:val="003A39B8"/>
    <w:rsid w:val="003A5045"/>
    <w:rsid w:val="003B0C1D"/>
    <w:rsid w:val="003B0C1F"/>
    <w:rsid w:val="003B0F20"/>
    <w:rsid w:val="003B2FBD"/>
    <w:rsid w:val="003B337A"/>
    <w:rsid w:val="003B36D0"/>
    <w:rsid w:val="003B450A"/>
    <w:rsid w:val="003B453F"/>
    <w:rsid w:val="003B5CCC"/>
    <w:rsid w:val="003B67DA"/>
    <w:rsid w:val="003B6CD2"/>
    <w:rsid w:val="003B701E"/>
    <w:rsid w:val="003C049E"/>
    <w:rsid w:val="003C0F1F"/>
    <w:rsid w:val="003C1DFC"/>
    <w:rsid w:val="003C260F"/>
    <w:rsid w:val="003C2BF2"/>
    <w:rsid w:val="003C334D"/>
    <w:rsid w:val="003C7227"/>
    <w:rsid w:val="003C7276"/>
    <w:rsid w:val="003C7728"/>
    <w:rsid w:val="003D346B"/>
    <w:rsid w:val="003E0813"/>
    <w:rsid w:val="003E10C1"/>
    <w:rsid w:val="003E1B14"/>
    <w:rsid w:val="003E3B68"/>
    <w:rsid w:val="003E494F"/>
    <w:rsid w:val="003E5535"/>
    <w:rsid w:val="003E62BF"/>
    <w:rsid w:val="003E6724"/>
    <w:rsid w:val="003E67EE"/>
    <w:rsid w:val="003E705C"/>
    <w:rsid w:val="003E7989"/>
    <w:rsid w:val="003F0599"/>
    <w:rsid w:val="003F17C3"/>
    <w:rsid w:val="003F1B92"/>
    <w:rsid w:val="003F1C34"/>
    <w:rsid w:val="003F251A"/>
    <w:rsid w:val="003F38F8"/>
    <w:rsid w:val="003F4744"/>
    <w:rsid w:val="003F5A3D"/>
    <w:rsid w:val="003F6467"/>
    <w:rsid w:val="003F6B19"/>
    <w:rsid w:val="003F6D5B"/>
    <w:rsid w:val="00400269"/>
    <w:rsid w:val="00400C72"/>
    <w:rsid w:val="00400FFE"/>
    <w:rsid w:val="00401D14"/>
    <w:rsid w:val="00402DFD"/>
    <w:rsid w:val="00402F3F"/>
    <w:rsid w:val="00403D0A"/>
    <w:rsid w:val="00404311"/>
    <w:rsid w:val="0040669E"/>
    <w:rsid w:val="00410801"/>
    <w:rsid w:val="0041093D"/>
    <w:rsid w:val="00410CFF"/>
    <w:rsid w:val="0041103F"/>
    <w:rsid w:val="00412A4D"/>
    <w:rsid w:val="00412F1D"/>
    <w:rsid w:val="00413C63"/>
    <w:rsid w:val="0041472C"/>
    <w:rsid w:val="00414B93"/>
    <w:rsid w:val="004150A6"/>
    <w:rsid w:val="00415CF2"/>
    <w:rsid w:val="00415EFF"/>
    <w:rsid w:val="00415F5A"/>
    <w:rsid w:val="004169D1"/>
    <w:rsid w:val="00417058"/>
    <w:rsid w:val="00417160"/>
    <w:rsid w:val="004171F1"/>
    <w:rsid w:val="00417829"/>
    <w:rsid w:val="00420525"/>
    <w:rsid w:val="00422519"/>
    <w:rsid w:val="0042321B"/>
    <w:rsid w:val="004255A4"/>
    <w:rsid w:val="00426709"/>
    <w:rsid w:val="00427795"/>
    <w:rsid w:val="00431609"/>
    <w:rsid w:val="00431977"/>
    <w:rsid w:val="004324A8"/>
    <w:rsid w:val="004350F3"/>
    <w:rsid w:val="00435352"/>
    <w:rsid w:val="00435A72"/>
    <w:rsid w:val="0044172C"/>
    <w:rsid w:val="00441C9C"/>
    <w:rsid w:val="00444AA4"/>
    <w:rsid w:val="00444DB6"/>
    <w:rsid w:val="00445331"/>
    <w:rsid w:val="004458FA"/>
    <w:rsid w:val="0044766D"/>
    <w:rsid w:val="0045326C"/>
    <w:rsid w:val="00454342"/>
    <w:rsid w:val="0045481A"/>
    <w:rsid w:val="00456141"/>
    <w:rsid w:val="004578E8"/>
    <w:rsid w:val="004602EB"/>
    <w:rsid w:val="004603D0"/>
    <w:rsid w:val="00461821"/>
    <w:rsid w:val="004619CD"/>
    <w:rsid w:val="00464056"/>
    <w:rsid w:val="004708DB"/>
    <w:rsid w:val="004715E8"/>
    <w:rsid w:val="004718F6"/>
    <w:rsid w:val="00471958"/>
    <w:rsid w:val="0047296A"/>
    <w:rsid w:val="00472B0F"/>
    <w:rsid w:val="0047356A"/>
    <w:rsid w:val="00473901"/>
    <w:rsid w:val="00473A64"/>
    <w:rsid w:val="00474594"/>
    <w:rsid w:val="00481E8F"/>
    <w:rsid w:val="00482F7E"/>
    <w:rsid w:val="00483837"/>
    <w:rsid w:val="00485B12"/>
    <w:rsid w:val="0048632F"/>
    <w:rsid w:val="0048731C"/>
    <w:rsid w:val="004877C3"/>
    <w:rsid w:val="00490576"/>
    <w:rsid w:val="00491AD4"/>
    <w:rsid w:val="00491E2E"/>
    <w:rsid w:val="00492FD0"/>
    <w:rsid w:val="0049316C"/>
    <w:rsid w:val="004939C9"/>
    <w:rsid w:val="00493B18"/>
    <w:rsid w:val="0049404F"/>
    <w:rsid w:val="004949A8"/>
    <w:rsid w:val="00495720"/>
    <w:rsid w:val="004A07E7"/>
    <w:rsid w:val="004A0DFA"/>
    <w:rsid w:val="004A51B5"/>
    <w:rsid w:val="004A57FC"/>
    <w:rsid w:val="004A5E53"/>
    <w:rsid w:val="004B09D2"/>
    <w:rsid w:val="004B0FA2"/>
    <w:rsid w:val="004B2137"/>
    <w:rsid w:val="004B2D93"/>
    <w:rsid w:val="004B3DC6"/>
    <w:rsid w:val="004B4272"/>
    <w:rsid w:val="004B5914"/>
    <w:rsid w:val="004C0537"/>
    <w:rsid w:val="004C3A7C"/>
    <w:rsid w:val="004C4275"/>
    <w:rsid w:val="004C5BF2"/>
    <w:rsid w:val="004D02B5"/>
    <w:rsid w:val="004D16C3"/>
    <w:rsid w:val="004D25FD"/>
    <w:rsid w:val="004D5FDB"/>
    <w:rsid w:val="004D690A"/>
    <w:rsid w:val="004D7AE7"/>
    <w:rsid w:val="004E2CC3"/>
    <w:rsid w:val="004E3CDF"/>
    <w:rsid w:val="004E43C4"/>
    <w:rsid w:val="004E5516"/>
    <w:rsid w:val="004E5788"/>
    <w:rsid w:val="004E5D36"/>
    <w:rsid w:val="004E69AD"/>
    <w:rsid w:val="004E7110"/>
    <w:rsid w:val="004E749A"/>
    <w:rsid w:val="004F036F"/>
    <w:rsid w:val="004F0F42"/>
    <w:rsid w:val="004F1FE0"/>
    <w:rsid w:val="004F26DE"/>
    <w:rsid w:val="004F32EC"/>
    <w:rsid w:val="004F3C9B"/>
    <w:rsid w:val="004F62E7"/>
    <w:rsid w:val="004F7C32"/>
    <w:rsid w:val="004F7F80"/>
    <w:rsid w:val="0050045D"/>
    <w:rsid w:val="00500B4D"/>
    <w:rsid w:val="00500C40"/>
    <w:rsid w:val="00501D54"/>
    <w:rsid w:val="00503E73"/>
    <w:rsid w:val="00504580"/>
    <w:rsid w:val="00504A80"/>
    <w:rsid w:val="00504D51"/>
    <w:rsid w:val="00505179"/>
    <w:rsid w:val="0050693F"/>
    <w:rsid w:val="00507B6B"/>
    <w:rsid w:val="00507EB6"/>
    <w:rsid w:val="0051079F"/>
    <w:rsid w:val="00510C57"/>
    <w:rsid w:val="00511777"/>
    <w:rsid w:val="00511B54"/>
    <w:rsid w:val="00513954"/>
    <w:rsid w:val="00515078"/>
    <w:rsid w:val="005156D1"/>
    <w:rsid w:val="00520FB8"/>
    <w:rsid w:val="00521457"/>
    <w:rsid w:val="00521766"/>
    <w:rsid w:val="00522141"/>
    <w:rsid w:val="0052348E"/>
    <w:rsid w:val="005244F6"/>
    <w:rsid w:val="00524CC8"/>
    <w:rsid w:val="0052671B"/>
    <w:rsid w:val="00526A5B"/>
    <w:rsid w:val="0052736A"/>
    <w:rsid w:val="00527FF7"/>
    <w:rsid w:val="00530C7F"/>
    <w:rsid w:val="00532365"/>
    <w:rsid w:val="00532BA7"/>
    <w:rsid w:val="00533097"/>
    <w:rsid w:val="00535703"/>
    <w:rsid w:val="005424C3"/>
    <w:rsid w:val="00542633"/>
    <w:rsid w:val="00542D1C"/>
    <w:rsid w:val="00543F10"/>
    <w:rsid w:val="0054490E"/>
    <w:rsid w:val="00544ADA"/>
    <w:rsid w:val="00547580"/>
    <w:rsid w:val="005476C4"/>
    <w:rsid w:val="00547AC8"/>
    <w:rsid w:val="00551363"/>
    <w:rsid w:val="00551E03"/>
    <w:rsid w:val="0055604C"/>
    <w:rsid w:val="00556696"/>
    <w:rsid w:val="00556AEE"/>
    <w:rsid w:val="00557223"/>
    <w:rsid w:val="00562229"/>
    <w:rsid w:val="00564F07"/>
    <w:rsid w:val="0056519E"/>
    <w:rsid w:val="00567C38"/>
    <w:rsid w:val="005707AE"/>
    <w:rsid w:val="00570AD5"/>
    <w:rsid w:val="00570DDA"/>
    <w:rsid w:val="00571739"/>
    <w:rsid w:val="005738A3"/>
    <w:rsid w:val="005739FD"/>
    <w:rsid w:val="00573AC6"/>
    <w:rsid w:val="00574866"/>
    <w:rsid w:val="00574B9A"/>
    <w:rsid w:val="005754D0"/>
    <w:rsid w:val="00575B09"/>
    <w:rsid w:val="0057673C"/>
    <w:rsid w:val="00576B56"/>
    <w:rsid w:val="0057717D"/>
    <w:rsid w:val="005801CA"/>
    <w:rsid w:val="00582200"/>
    <w:rsid w:val="00582B00"/>
    <w:rsid w:val="0058355B"/>
    <w:rsid w:val="00585017"/>
    <w:rsid w:val="0059099A"/>
    <w:rsid w:val="005911BB"/>
    <w:rsid w:val="005922DC"/>
    <w:rsid w:val="005930D0"/>
    <w:rsid w:val="005936B8"/>
    <w:rsid w:val="00596F9D"/>
    <w:rsid w:val="005974B1"/>
    <w:rsid w:val="005A077C"/>
    <w:rsid w:val="005A42D8"/>
    <w:rsid w:val="005A690A"/>
    <w:rsid w:val="005A7A4B"/>
    <w:rsid w:val="005A7D42"/>
    <w:rsid w:val="005B091D"/>
    <w:rsid w:val="005B2589"/>
    <w:rsid w:val="005B31E5"/>
    <w:rsid w:val="005B57F1"/>
    <w:rsid w:val="005C2823"/>
    <w:rsid w:val="005C46A1"/>
    <w:rsid w:val="005C5063"/>
    <w:rsid w:val="005C5D01"/>
    <w:rsid w:val="005C7D08"/>
    <w:rsid w:val="005D0730"/>
    <w:rsid w:val="005D0963"/>
    <w:rsid w:val="005D0B52"/>
    <w:rsid w:val="005D27FA"/>
    <w:rsid w:val="005D706B"/>
    <w:rsid w:val="005E36D8"/>
    <w:rsid w:val="005E68E9"/>
    <w:rsid w:val="005E693E"/>
    <w:rsid w:val="005E7A86"/>
    <w:rsid w:val="005F092E"/>
    <w:rsid w:val="005F2CD7"/>
    <w:rsid w:val="005F3FD3"/>
    <w:rsid w:val="005F4BFD"/>
    <w:rsid w:val="005F4CD7"/>
    <w:rsid w:val="005F51D6"/>
    <w:rsid w:val="005F54D4"/>
    <w:rsid w:val="005F5F00"/>
    <w:rsid w:val="005F6352"/>
    <w:rsid w:val="005F7543"/>
    <w:rsid w:val="005F7C94"/>
    <w:rsid w:val="00600174"/>
    <w:rsid w:val="0060091C"/>
    <w:rsid w:val="00600944"/>
    <w:rsid w:val="00601436"/>
    <w:rsid w:val="006014D0"/>
    <w:rsid w:val="00601CD7"/>
    <w:rsid w:val="00601EC2"/>
    <w:rsid w:val="0060329E"/>
    <w:rsid w:val="006035D0"/>
    <w:rsid w:val="006041C3"/>
    <w:rsid w:val="00605BB3"/>
    <w:rsid w:val="006076CC"/>
    <w:rsid w:val="00610E35"/>
    <w:rsid w:val="0061441A"/>
    <w:rsid w:val="006166A6"/>
    <w:rsid w:val="006168A7"/>
    <w:rsid w:val="00621801"/>
    <w:rsid w:val="00624A41"/>
    <w:rsid w:val="0062698F"/>
    <w:rsid w:val="00626EE6"/>
    <w:rsid w:val="00630A0D"/>
    <w:rsid w:val="00630A2C"/>
    <w:rsid w:val="006342F7"/>
    <w:rsid w:val="006348AC"/>
    <w:rsid w:val="00635808"/>
    <w:rsid w:val="00635D17"/>
    <w:rsid w:val="0063633A"/>
    <w:rsid w:val="00636E9C"/>
    <w:rsid w:val="00640176"/>
    <w:rsid w:val="00641153"/>
    <w:rsid w:val="00642E43"/>
    <w:rsid w:val="0064389A"/>
    <w:rsid w:val="00643AB5"/>
    <w:rsid w:val="006445FC"/>
    <w:rsid w:val="00644B4C"/>
    <w:rsid w:val="00645B01"/>
    <w:rsid w:val="0064799D"/>
    <w:rsid w:val="00650A54"/>
    <w:rsid w:val="00651861"/>
    <w:rsid w:val="006518DE"/>
    <w:rsid w:val="00651A84"/>
    <w:rsid w:val="00651D78"/>
    <w:rsid w:val="006531B5"/>
    <w:rsid w:val="00654635"/>
    <w:rsid w:val="00654878"/>
    <w:rsid w:val="00655267"/>
    <w:rsid w:val="0065538B"/>
    <w:rsid w:val="0065576E"/>
    <w:rsid w:val="00656198"/>
    <w:rsid w:val="00656FB2"/>
    <w:rsid w:val="0065799D"/>
    <w:rsid w:val="00660204"/>
    <w:rsid w:val="00661390"/>
    <w:rsid w:val="00662768"/>
    <w:rsid w:val="00662AED"/>
    <w:rsid w:val="00663B73"/>
    <w:rsid w:val="006648EE"/>
    <w:rsid w:val="00665436"/>
    <w:rsid w:val="006659E9"/>
    <w:rsid w:val="00666053"/>
    <w:rsid w:val="0066663C"/>
    <w:rsid w:val="006676F8"/>
    <w:rsid w:val="0067091E"/>
    <w:rsid w:val="00671319"/>
    <w:rsid w:val="00673130"/>
    <w:rsid w:val="0067428C"/>
    <w:rsid w:val="0067508D"/>
    <w:rsid w:val="0067607D"/>
    <w:rsid w:val="00676B9A"/>
    <w:rsid w:val="00677031"/>
    <w:rsid w:val="00677225"/>
    <w:rsid w:val="006816BE"/>
    <w:rsid w:val="00681CEC"/>
    <w:rsid w:val="0068236D"/>
    <w:rsid w:val="00683D16"/>
    <w:rsid w:val="00685ADA"/>
    <w:rsid w:val="00685EBB"/>
    <w:rsid w:val="006860F1"/>
    <w:rsid w:val="0068785F"/>
    <w:rsid w:val="00687933"/>
    <w:rsid w:val="00692019"/>
    <w:rsid w:val="0069239A"/>
    <w:rsid w:val="00692647"/>
    <w:rsid w:val="0069383A"/>
    <w:rsid w:val="00694B1C"/>
    <w:rsid w:val="006950BB"/>
    <w:rsid w:val="006957D9"/>
    <w:rsid w:val="006968F1"/>
    <w:rsid w:val="00697176"/>
    <w:rsid w:val="00697632"/>
    <w:rsid w:val="006A0505"/>
    <w:rsid w:val="006A0AE7"/>
    <w:rsid w:val="006A1C21"/>
    <w:rsid w:val="006A2468"/>
    <w:rsid w:val="006A26B2"/>
    <w:rsid w:val="006A4082"/>
    <w:rsid w:val="006A4AF6"/>
    <w:rsid w:val="006A53CC"/>
    <w:rsid w:val="006A798A"/>
    <w:rsid w:val="006A7A1B"/>
    <w:rsid w:val="006B1747"/>
    <w:rsid w:val="006B1CDF"/>
    <w:rsid w:val="006B2822"/>
    <w:rsid w:val="006B3AED"/>
    <w:rsid w:val="006B53FC"/>
    <w:rsid w:val="006B6FF1"/>
    <w:rsid w:val="006C0B2A"/>
    <w:rsid w:val="006C363B"/>
    <w:rsid w:val="006C4159"/>
    <w:rsid w:val="006C4A09"/>
    <w:rsid w:val="006C5CB0"/>
    <w:rsid w:val="006D0C14"/>
    <w:rsid w:val="006D3515"/>
    <w:rsid w:val="006D57FF"/>
    <w:rsid w:val="006D5A9A"/>
    <w:rsid w:val="006D69A6"/>
    <w:rsid w:val="006D6D74"/>
    <w:rsid w:val="006D72D0"/>
    <w:rsid w:val="006E07B1"/>
    <w:rsid w:val="006E20A8"/>
    <w:rsid w:val="006E229F"/>
    <w:rsid w:val="006E33C4"/>
    <w:rsid w:val="006E3F38"/>
    <w:rsid w:val="006E5262"/>
    <w:rsid w:val="006E614D"/>
    <w:rsid w:val="006E6631"/>
    <w:rsid w:val="006E7164"/>
    <w:rsid w:val="006E76A5"/>
    <w:rsid w:val="006E79BE"/>
    <w:rsid w:val="006F029D"/>
    <w:rsid w:val="006F0BB1"/>
    <w:rsid w:val="006F12DF"/>
    <w:rsid w:val="006F1D83"/>
    <w:rsid w:val="006F1F47"/>
    <w:rsid w:val="006F2107"/>
    <w:rsid w:val="006F469E"/>
    <w:rsid w:val="006F57D7"/>
    <w:rsid w:val="006F5D1A"/>
    <w:rsid w:val="006F60AF"/>
    <w:rsid w:val="0070043D"/>
    <w:rsid w:val="00701552"/>
    <w:rsid w:val="007023E5"/>
    <w:rsid w:val="0070281F"/>
    <w:rsid w:val="00702DB0"/>
    <w:rsid w:val="00704298"/>
    <w:rsid w:val="00707431"/>
    <w:rsid w:val="007077F0"/>
    <w:rsid w:val="00707B22"/>
    <w:rsid w:val="00707F53"/>
    <w:rsid w:val="0071109D"/>
    <w:rsid w:val="00711229"/>
    <w:rsid w:val="00711258"/>
    <w:rsid w:val="00711FDD"/>
    <w:rsid w:val="007120EC"/>
    <w:rsid w:val="0071236A"/>
    <w:rsid w:val="007127AE"/>
    <w:rsid w:val="007140D3"/>
    <w:rsid w:val="007153B1"/>
    <w:rsid w:val="007168F8"/>
    <w:rsid w:val="007175F7"/>
    <w:rsid w:val="00717F83"/>
    <w:rsid w:val="00721060"/>
    <w:rsid w:val="0072115A"/>
    <w:rsid w:val="00722AE3"/>
    <w:rsid w:val="00723A25"/>
    <w:rsid w:val="00724929"/>
    <w:rsid w:val="0072554F"/>
    <w:rsid w:val="007255BB"/>
    <w:rsid w:val="007257B5"/>
    <w:rsid w:val="0072637F"/>
    <w:rsid w:val="007267B0"/>
    <w:rsid w:val="00734065"/>
    <w:rsid w:val="0073502F"/>
    <w:rsid w:val="00735496"/>
    <w:rsid w:val="0073588E"/>
    <w:rsid w:val="007363F5"/>
    <w:rsid w:val="0073717F"/>
    <w:rsid w:val="00737C66"/>
    <w:rsid w:val="0074071E"/>
    <w:rsid w:val="007413E5"/>
    <w:rsid w:val="007418CD"/>
    <w:rsid w:val="00744280"/>
    <w:rsid w:val="00745835"/>
    <w:rsid w:val="00747BDA"/>
    <w:rsid w:val="007515E6"/>
    <w:rsid w:val="0075174C"/>
    <w:rsid w:val="00752012"/>
    <w:rsid w:val="007524A7"/>
    <w:rsid w:val="00753EB1"/>
    <w:rsid w:val="00754BF4"/>
    <w:rsid w:val="0075531A"/>
    <w:rsid w:val="007553CC"/>
    <w:rsid w:val="0075584A"/>
    <w:rsid w:val="00755A51"/>
    <w:rsid w:val="00760768"/>
    <w:rsid w:val="00761784"/>
    <w:rsid w:val="00761EA2"/>
    <w:rsid w:val="00761F32"/>
    <w:rsid w:val="00761FD1"/>
    <w:rsid w:val="00763F90"/>
    <w:rsid w:val="007641A3"/>
    <w:rsid w:val="00766374"/>
    <w:rsid w:val="00766838"/>
    <w:rsid w:val="00766CFC"/>
    <w:rsid w:val="0077035D"/>
    <w:rsid w:val="00771693"/>
    <w:rsid w:val="00771729"/>
    <w:rsid w:val="00771E19"/>
    <w:rsid w:val="007737EB"/>
    <w:rsid w:val="00773FD4"/>
    <w:rsid w:val="0077624D"/>
    <w:rsid w:val="007806D8"/>
    <w:rsid w:val="00780ECC"/>
    <w:rsid w:val="00781030"/>
    <w:rsid w:val="00785FD5"/>
    <w:rsid w:val="00786918"/>
    <w:rsid w:val="007879D8"/>
    <w:rsid w:val="00787ED1"/>
    <w:rsid w:val="0079010F"/>
    <w:rsid w:val="00790208"/>
    <w:rsid w:val="0079023C"/>
    <w:rsid w:val="007907D7"/>
    <w:rsid w:val="00790AB7"/>
    <w:rsid w:val="00790F8B"/>
    <w:rsid w:val="00792A2D"/>
    <w:rsid w:val="00793990"/>
    <w:rsid w:val="007949F6"/>
    <w:rsid w:val="00796182"/>
    <w:rsid w:val="00796A6B"/>
    <w:rsid w:val="007A05A6"/>
    <w:rsid w:val="007A0D48"/>
    <w:rsid w:val="007A1562"/>
    <w:rsid w:val="007A1603"/>
    <w:rsid w:val="007A2D60"/>
    <w:rsid w:val="007A593E"/>
    <w:rsid w:val="007A6245"/>
    <w:rsid w:val="007A687C"/>
    <w:rsid w:val="007A6973"/>
    <w:rsid w:val="007A6F5C"/>
    <w:rsid w:val="007B109A"/>
    <w:rsid w:val="007B1A24"/>
    <w:rsid w:val="007B258B"/>
    <w:rsid w:val="007B509D"/>
    <w:rsid w:val="007B731A"/>
    <w:rsid w:val="007C0229"/>
    <w:rsid w:val="007C2A6E"/>
    <w:rsid w:val="007C4781"/>
    <w:rsid w:val="007C689B"/>
    <w:rsid w:val="007D053A"/>
    <w:rsid w:val="007D3F83"/>
    <w:rsid w:val="007D427B"/>
    <w:rsid w:val="007D6389"/>
    <w:rsid w:val="007D6CB5"/>
    <w:rsid w:val="007D7019"/>
    <w:rsid w:val="007D73EF"/>
    <w:rsid w:val="007D7C19"/>
    <w:rsid w:val="007E09BD"/>
    <w:rsid w:val="007E198E"/>
    <w:rsid w:val="007E3CCF"/>
    <w:rsid w:val="007E411C"/>
    <w:rsid w:val="007E6C90"/>
    <w:rsid w:val="007E7920"/>
    <w:rsid w:val="007F1183"/>
    <w:rsid w:val="007F1501"/>
    <w:rsid w:val="007F477B"/>
    <w:rsid w:val="007F561F"/>
    <w:rsid w:val="007F72C0"/>
    <w:rsid w:val="00800300"/>
    <w:rsid w:val="00800953"/>
    <w:rsid w:val="00800DBD"/>
    <w:rsid w:val="008022BF"/>
    <w:rsid w:val="00802B2E"/>
    <w:rsid w:val="00802FB6"/>
    <w:rsid w:val="00804457"/>
    <w:rsid w:val="008054BD"/>
    <w:rsid w:val="0080663D"/>
    <w:rsid w:val="00806E20"/>
    <w:rsid w:val="00810032"/>
    <w:rsid w:val="00812519"/>
    <w:rsid w:val="00814D6A"/>
    <w:rsid w:val="00821047"/>
    <w:rsid w:val="0082162D"/>
    <w:rsid w:val="00822D30"/>
    <w:rsid w:val="00823116"/>
    <w:rsid w:val="008235D9"/>
    <w:rsid w:val="0082506E"/>
    <w:rsid w:val="00825284"/>
    <w:rsid w:val="0082709D"/>
    <w:rsid w:val="0083068C"/>
    <w:rsid w:val="00831294"/>
    <w:rsid w:val="00832703"/>
    <w:rsid w:val="00834581"/>
    <w:rsid w:val="00834F43"/>
    <w:rsid w:val="00835448"/>
    <w:rsid w:val="00835482"/>
    <w:rsid w:val="008358A6"/>
    <w:rsid w:val="00836452"/>
    <w:rsid w:val="00836504"/>
    <w:rsid w:val="008376EC"/>
    <w:rsid w:val="00837882"/>
    <w:rsid w:val="00840130"/>
    <w:rsid w:val="008409B1"/>
    <w:rsid w:val="00841584"/>
    <w:rsid w:val="00841D14"/>
    <w:rsid w:val="00842194"/>
    <w:rsid w:val="00842572"/>
    <w:rsid w:val="00842AF7"/>
    <w:rsid w:val="00843F59"/>
    <w:rsid w:val="008473B6"/>
    <w:rsid w:val="00847402"/>
    <w:rsid w:val="00847AD7"/>
    <w:rsid w:val="00856784"/>
    <w:rsid w:val="00857B6C"/>
    <w:rsid w:val="00860392"/>
    <w:rsid w:val="00860C14"/>
    <w:rsid w:val="00860F5E"/>
    <w:rsid w:val="0086145C"/>
    <w:rsid w:val="00862A29"/>
    <w:rsid w:val="00862B1C"/>
    <w:rsid w:val="008631BF"/>
    <w:rsid w:val="00866DBC"/>
    <w:rsid w:val="00871FD9"/>
    <w:rsid w:val="008729FD"/>
    <w:rsid w:val="00872B43"/>
    <w:rsid w:val="008739B6"/>
    <w:rsid w:val="008739FE"/>
    <w:rsid w:val="00875D0C"/>
    <w:rsid w:val="00876838"/>
    <w:rsid w:val="00877561"/>
    <w:rsid w:val="00877F6A"/>
    <w:rsid w:val="00881C74"/>
    <w:rsid w:val="00881DD4"/>
    <w:rsid w:val="008833AD"/>
    <w:rsid w:val="008840AA"/>
    <w:rsid w:val="008846A8"/>
    <w:rsid w:val="00884C9F"/>
    <w:rsid w:val="008850CA"/>
    <w:rsid w:val="00886231"/>
    <w:rsid w:val="00890AF3"/>
    <w:rsid w:val="00891596"/>
    <w:rsid w:val="008916FB"/>
    <w:rsid w:val="00891FEC"/>
    <w:rsid w:val="00893256"/>
    <w:rsid w:val="0089394B"/>
    <w:rsid w:val="00893A2C"/>
    <w:rsid w:val="00893B1C"/>
    <w:rsid w:val="00895237"/>
    <w:rsid w:val="0089535B"/>
    <w:rsid w:val="00897395"/>
    <w:rsid w:val="00897691"/>
    <w:rsid w:val="008A2ED8"/>
    <w:rsid w:val="008A3C4C"/>
    <w:rsid w:val="008A4DC9"/>
    <w:rsid w:val="008A5F33"/>
    <w:rsid w:val="008A69F2"/>
    <w:rsid w:val="008A7E1B"/>
    <w:rsid w:val="008B0236"/>
    <w:rsid w:val="008B066E"/>
    <w:rsid w:val="008B1731"/>
    <w:rsid w:val="008B27FC"/>
    <w:rsid w:val="008B2A76"/>
    <w:rsid w:val="008B305D"/>
    <w:rsid w:val="008B3103"/>
    <w:rsid w:val="008B37D8"/>
    <w:rsid w:val="008B3BA9"/>
    <w:rsid w:val="008B3DAA"/>
    <w:rsid w:val="008B51DF"/>
    <w:rsid w:val="008B5873"/>
    <w:rsid w:val="008B58AF"/>
    <w:rsid w:val="008B7EC4"/>
    <w:rsid w:val="008C0A70"/>
    <w:rsid w:val="008C0F99"/>
    <w:rsid w:val="008C20DF"/>
    <w:rsid w:val="008C364E"/>
    <w:rsid w:val="008C38B7"/>
    <w:rsid w:val="008C4943"/>
    <w:rsid w:val="008C4C5A"/>
    <w:rsid w:val="008C56C9"/>
    <w:rsid w:val="008C56EF"/>
    <w:rsid w:val="008D1E86"/>
    <w:rsid w:val="008D208E"/>
    <w:rsid w:val="008D26B7"/>
    <w:rsid w:val="008D3C8A"/>
    <w:rsid w:val="008D4ED5"/>
    <w:rsid w:val="008D5051"/>
    <w:rsid w:val="008D54B5"/>
    <w:rsid w:val="008D554D"/>
    <w:rsid w:val="008D5788"/>
    <w:rsid w:val="008D5F7D"/>
    <w:rsid w:val="008D669F"/>
    <w:rsid w:val="008D7A18"/>
    <w:rsid w:val="008D7AE0"/>
    <w:rsid w:val="008D7B50"/>
    <w:rsid w:val="008E00FE"/>
    <w:rsid w:val="008E03E9"/>
    <w:rsid w:val="008E2493"/>
    <w:rsid w:val="008E2D4D"/>
    <w:rsid w:val="008E306F"/>
    <w:rsid w:val="008E4BA7"/>
    <w:rsid w:val="008E6057"/>
    <w:rsid w:val="008E7E8B"/>
    <w:rsid w:val="008F00FC"/>
    <w:rsid w:val="008F1232"/>
    <w:rsid w:val="008F2BF9"/>
    <w:rsid w:val="008F38C3"/>
    <w:rsid w:val="008F4B4C"/>
    <w:rsid w:val="008F66E3"/>
    <w:rsid w:val="008F6723"/>
    <w:rsid w:val="008F70D5"/>
    <w:rsid w:val="008F7F8D"/>
    <w:rsid w:val="00901F82"/>
    <w:rsid w:val="009024D1"/>
    <w:rsid w:val="00902A5C"/>
    <w:rsid w:val="0090358F"/>
    <w:rsid w:val="009054DD"/>
    <w:rsid w:val="00905F37"/>
    <w:rsid w:val="0090727C"/>
    <w:rsid w:val="00907C6F"/>
    <w:rsid w:val="00907E60"/>
    <w:rsid w:val="00911E2D"/>
    <w:rsid w:val="00913AC6"/>
    <w:rsid w:val="00915149"/>
    <w:rsid w:val="009152D4"/>
    <w:rsid w:val="00921EAA"/>
    <w:rsid w:val="00925BF3"/>
    <w:rsid w:val="0092690E"/>
    <w:rsid w:val="0092693B"/>
    <w:rsid w:val="00926A98"/>
    <w:rsid w:val="00931069"/>
    <w:rsid w:val="009318FB"/>
    <w:rsid w:val="00931985"/>
    <w:rsid w:val="00933227"/>
    <w:rsid w:val="00933610"/>
    <w:rsid w:val="00934116"/>
    <w:rsid w:val="009343F2"/>
    <w:rsid w:val="0093657E"/>
    <w:rsid w:val="0093746B"/>
    <w:rsid w:val="0094054B"/>
    <w:rsid w:val="009425ED"/>
    <w:rsid w:val="00942E43"/>
    <w:rsid w:val="009431BF"/>
    <w:rsid w:val="00944759"/>
    <w:rsid w:val="00944849"/>
    <w:rsid w:val="009452E5"/>
    <w:rsid w:val="0094693C"/>
    <w:rsid w:val="009505CA"/>
    <w:rsid w:val="009509BB"/>
    <w:rsid w:val="00954A05"/>
    <w:rsid w:val="00954A33"/>
    <w:rsid w:val="00954D1B"/>
    <w:rsid w:val="00956E81"/>
    <w:rsid w:val="00957283"/>
    <w:rsid w:val="00960D3C"/>
    <w:rsid w:val="0096424D"/>
    <w:rsid w:val="00964824"/>
    <w:rsid w:val="009656C7"/>
    <w:rsid w:val="00966BAD"/>
    <w:rsid w:val="00967755"/>
    <w:rsid w:val="00967834"/>
    <w:rsid w:val="00970AEF"/>
    <w:rsid w:val="00970FA9"/>
    <w:rsid w:val="00971717"/>
    <w:rsid w:val="00971FF2"/>
    <w:rsid w:val="00972C10"/>
    <w:rsid w:val="0097384C"/>
    <w:rsid w:val="0097407E"/>
    <w:rsid w:val="00975AD3"/>
    <w:rsid w:val="00980F9B"/>
    <w:rsid w:val="00981FBD"/>
    <w:rsid w:val="00982546"/>
    <w:rsid w:val="00982632"/>
    <w:rsid w:val="0098297D"/>
    <w:rsid w:val="009837B3"/>
    <w:rsid w:val="00984174"/>
    <w:rsid w:val="00985134"/>
    <w:rsid w:val="009863A4"/>
    <w:rsid w:val="0098662A"/>
    <w:rsid w:val="00987DF2"/>
    <w:rsid w:val="00990155"/>
    <w:rsid w:val="009907FF"/>
    <w:rsid w:val="00990907"/>
    <w:rsid w:val="00990A9E"/>
    <w:rsid w:val="0099130C"/>
    <w:rsid w:val="00994340"/>
    <w:rsid w:val="00994654"/>
    <w:rsid w:val="009957B9"/>
    <w:rsid w:val="00995DC0"/>
    <w:rsid w:val="00995E6D"/>
    <w:rsid w:val="00996061"/>
    <w:rsid w:val="0099650E"/>
    <w:rsid w:val="00997912"/>
    <w:rsid w:val="00997941"/>
    <w:rsid w:val="009A05E0"/>
    <w:rsid w:val="009A1C1A"/>
    <w:rsid w:val="009A7A96"/>
    <w:rsid w:val="009A7E16"/>
    <w:rsid w:val="009B0058"/>
    <w:rsid w:val="009B0D40"/>
    <w:rsid w:val="009B1192"/>
    <w:rsid w:val="009B2C9E"/>
    <w:rsid w:val="009B3DB0"/>
    <w:rsid w:val="009B48E2"/>
    <w:rsid w:val="009B4901"/>
    <w:rsid w:val="009B52CF"/>
    <w:rsid w:val="009B540F"/>
    <w:rsid w:val="009B54EB"/>
    <w:rsid w:val="009B5922"/>
    <w:rsid w:val="009B69C1"/>
    <w:rsid w:val="009B71B0"/>
    <w:rsid w:val="009B7789"/>
    <w:rsid w:val="009C0ECD"/>
    <w:rsid w:val="009C3A8D"/>
    <w:rsid w:val="009C586F"/>
    <w:rsid w:val="009C6118"/>
    <w:rsid w:val="009C61F7"/>
    <w:rsid w:val="009C6C3E"/>
    <w:rsid w:val="009C7E5B"/>
    <w:rsid w:val="009D027D"/>
    <w:rsid w:val="009D0C8D"/>
    <w:rsid w:val="009D1A2A"/>
    <w:rsid w:val="009D24D2"/>
    <w:rsid w:val="009D41E6"/>
    <w:rsid w:val="009D4248"/>
    <w:rsid w:val="009D5161"/>
    <w:rsid w:val="009D69E5"/>
    <w:rsid w:val="009D7C57"/>
    <w:rsid w:val="009E0A1F"/>
    <w:rsid w:val="009E22C3"/>
    <w:rsid w:val="009E2567"/>
    <w:rsid w:val="009E3612"/>
    <w:rsid w:val="009E44E9"/>
    <w:rsid w:val="009E675B"/>
    <w:rsid w:val="009E6C64"/>
    <w:rsid w:val="009E6EE0"/>
    <w:rsid w:val="009F14FD"/>
    <w:rsid w:val="009F35C3"/>
    <w:rsid w:val="009F4BD2"/>
    <w:rsid w:val="009F556A"/>
    <w:rsid w:val="009F5959"/>
    <w:rsid w:val="009F62A9"/>
    <w:rsid w:val="009F6567"/>
    <w:rsid w:val="009F7A64"/>
    <w:rsid w:val="009F7F4B"/>
    <w:rsid w:val="00A00664"/>
    <w:rsid w:val="00A00D6D"/>
    <w:rsid w:val="00A0117B"/>
    <w:rsid w:val="00A02D30"/>
    <w:rsid w:val="00A03536"/>
    <w:rsid w:val="00A038E1"/>
    <w:rsid w:val="00A05FEE"/>
    <w:rsid w:val="00A0607E"/>
    <w:rsid w:val="00A104EE"/>
    <w:rsid w:val="00A1307D"/>
    <w:rsid w:val="00A1463D"/>
    <w:rsid w:val="00A15FBE"/>
    <w:rsid w:val="00A21530"/>
    <w:rsid w:val="00A21569"/>
    <w:rsid w:val="00A22485"/>
    <w:rsid w:val="00A22642"/>
    <w:rsid w:val="00A23CD3"/>
    <w:rsid w:val="00A24CF2"/>
    <w:rsid w:val="00A24D57"/>
    <w:rsid w:val="00A24E04"/>
    <w:rsid w:val="00A25076"/>
    <w:rsid w:val="00A25729"/>
    <w:rsid w:val="00A25771"/>
    <w:rsid w:val="00A25D75"/>
    <w:rsid w:val="00A271C1"/>
    <w:rsid w:val="00A325A7"/>
    <w:rsid w:val="00A32ED9"/>
    <w:rsid w:val="00A33FC8"/>
    <w:rsid w:val="00A35B57"/>
    <w:rsid w:val="00A35C87"/>
    <w:rsid w:val="00A36058"/>
    <w:rsid w:val="00A371D1"/>
    <w:rsid w:val="00A40714"/>
    <w:rsid w:val="00A40BB8"/>
    <w:rsid w:val="00A41A54"/>
    <w:rsid w:val="00A41FFA"/>
    <w:rsid w:val="00A449DD"/>
    <w:rsid w:val="00A45F9C"/>
    <w:rsid w:val="00A50048"/>
    <w:rsid w:val="00A5087F"/>
    <w:rsid w:val="00A516A5"/>
    <w:rsid w:val="00A51E7E"/>
    <w:rsid w:val="00A52302"/>
    <w:rsid w:val="00A53907"/>
    <w:rsid w:val="00A53D00"/>
    <w:rsid w:val="00A549D5"/>
    <w:rsid w:val="00A55F00"/>
    <w:rsid w:val="00A56898"/>
    <w:rsid w:val="00A5713E"/>
    <w:rsid w:val="00A60A81"/>
    <w:rsid w:val="00A63B67"/>
    <w:rsid w:val="00A65167"/>
    <w:rsid w:val="00A6656A"/>
    <w:rsid w:val="00A66FB8"/>
    <w:rsid w:val="00A715D2"/>
    <w:rsid w:val="00A77D7A"/>
    <w:rsid w:val="00A80A8C"/>
    <w:rsid w:val="00A82485"/>
    <w:rsid w:val="00A82527"/>
    <w:rsid w:val="00A82938"/>
    <w:rsid w:val="00A85460"/>
    <w:rsid w:val="00A85A7C"/>
    <w:rsid w:val="00A85D0A"/>
    <w:rsid w:val="00A86AE7"/>
    <w:rsid w:val="00A86B9F"/>
    <w:rsid w:val="00A911A4"/>
    <w:rsid w:val="00A919F8"/>
    <w:rsid w:val="00A93DB8"/>
    <w:rsid w:val="00A93E7F"/>
    <w:rsid w:val="00A943B8"/>
    <w:rsid w:val="00A94587"/>
    <w:rsid w:val="00A95555"/>
    <w:rsid w:val="00A95776"/>
    <w:rsid w:val="00A96701"/>
    <w:rsid w:val="00A9773C"/>
    <w:rsid w:val="00A97BDE"/>
    <w:rsid w:val="00AA0A83"/>
    <w:rsid w:val="00AA14D9"/>
    <w:rsid w:val="00AA19A3"/>
    <w:rsid w:val="00AA35FC"/>
    <w:rsid w:val="00AA39BE"/>
    <w:rsid w:val="00AA5FF0"/>
    <w:rsid w:val="00AA738E"/>
    <w:rsid w:val="00AB0EB2"/>
    <w:rsid w:val="00AB2F1B"/>
    <w:rsid w:val="00AB363C"/>
    <w:rsid w:val="00AB42ED"/>
    <w:rsid w:val="00AB43D5"/>
    <w:rsid w:val="00AB46C9"/>
    <w:rsid w:val="00AB616F"/>
    <w:rsid w:val="00AB684E"/>
    <w:rsid w:val="00AC10D8"/>
    <w:rsid w:val="00AC2B65"/>
    <w:rsid w:val="00AC45BE"/>
    <w:rsid w:val="00AC5169"/>
    <w:rsid w:val="00AC55BB"/>
    <w:rsid w:val="00AC672A"/>
    <w:rsid w:val="00AC7076"/>
    <w:rsid w:val="00AC71FA"/>
    <w:rsid w:val="00AD05B8"/>
    <w:rsid w:val="00AD147E"/>
    <w:rsid w:val="00AD1CEA"/>
    <w:rsid w:val="00AD48D4"/>
    <w:rsid w:val="00AD681D"/>
    <w:rsid w:val="00AD78FB"/>
    <w:rsid w:val="00AE0399"/>
    <w:rsid w:val="00AE4023"/>
    <w:rsid w:val="00AE56AA"/>
    <w:rsid w:val="00AE7B3E"/>
    <w:rsid w:val="00AF045F"/>
    <w:rsid w:val="00AF3C62"/>
    <w:rsid w:val="00AF40B7"/>
    <w:rsid w:val="00AF4701"/>
    <w:rsid w:val="00AF47D6"/>
    <w:rsid w:val="00AF5682"/>
    <w:rsid w:val="00AF678C"/>
    <w:rsid w:val="00AF6C29"/>
    <w:rsid w:val="00AF74CE"/>
    <w:rsid w:val="00B01CD6"/>
    <w:rsid w:val="00B01D2F"/>
    <w:rsid w:val="00B02D67"/>
    <w:rsid w:val="00B03D33"/>
    <w:rsid w:val="00B03E6C"/>
    <w:rsid w:val="00B05B04"/>
    <w:rsid w:val="00B106E9"/>
    <w:rsid w:val="00B1083A"/>
    <w:rsid w:val="00B11C69"/>
    <w:rsid w:val="00B12083"/>
    <w:rsid w:val="00B12310"/>
    <w:rsid w:val="00B142CE"/>
    <w:rsid w:val="00B144B6"/>
    <w:rsid w:val="00B1481D"/>
    <w:rsid w:val="00B1513C"/>
    <w:rsid w:val="00B15ED3"/>
    <w:rsid w:val="00B16F1B"/>
    <w:rsid w:val="00B222DC"/>
    <w:rsid w:val="00B24356"/>
    <w:rsid w:val="00B2715C"/>
    <w:rsid w:val="00B271EE"/>
    <w:rsid w:val="00B307BD"/>
    <w:rsid w:val="00B3235B"/>
    <w:rsid w:val="00B33F08"/>
    <w:rsid w:val="00B341AC"/>
    <w:rsid w:val="00B358D1"/>
    <w:rsid w:val="00B3619C"/>
    <w:rsid w:val="00B3625B"/>
    <w:rsid w:val="00B364DA"/>
    <w:rsid w:val="00B3732D"/>
    <w:rsid w:val="00B4270A"/>
    <w:rsid w:val="00B4281A"/>
    <w:rsid w:val="00B4316F"/>
    <w:rsid w:val="00B4459F"/>
    <w:rsid w:val="00B46FF6"/>
    <w:rsid w:val="00B47B85"/>
    <w:rsid w:val="00B47F4D"/>
    <w:rsid w:val="00B50D70"/>
    <w:rsid w:val="00B50DC2"/>
    <w:rsid w:val="00B50DFF"/>
    <w:rsid w:val="00B51C17"/>
    <w:rsid w:val="00B540B7"/>
    <w:rsid w:val="00B543A5"/>
    <w:rsid w:val="00B5466B"/>
    <w:rsid w:val="00B55C6F"/>
    <w:rsid w:val="00B5619F"/>
    <w:rsid w:val="00B56936"/>
    <w:rsid w:val="00B57628"/>
    <w:rsid w:val="00B60F14"/>
    <w:rsid w:val="00B60F6C"/>
    <w:rsid w:val="00B60F9D"/>
    <w:rsid w:val="00B6205E"/>
    <w:rsid w:val="00B637A6"/>
    <w:rsid w:val="00B64C7F"/>
    <w:rsid w:val="00B65416"/>
    <w:rsid w:val="00B65787"/>
    <w:rsid w:val="00B662E7"/>
    <w:rsid w:val="00B66DCE"/>
    <w:rsid w:val="00B66E81"/>
    <w:rsid w:val="00B6718D"/>
    <w:rsid w:val="00B67285"/>
    <w:rsid w:val="00B70F4F"/>
    <w:rsid w:val="00B715FF"/>
    <w:rsid w:val="00B733C3"/>
    <w:rsid w:val="00B73FD9"/>
    <w:rsid w:val="00B7407A"/>
    <w:rsid w:val="00B7424D"/>
    <w:rsid w:val="00B74405"/>
    <w:rsid w:val="00B774E0"/>
    <w:rsid w:val="00B77562"/>
    <w:rsid w:val="00B808E0"/>
    <w:rsid w:val="00B80CD8"/>
    <w:rsid w:val="00B80EC1"/>
    <w:rsid w:val="00B83625"/>
    <w:rsid w:val="00B8439B"/>
    <w:rsid w:val="00B860D1"/>
    <w:rsid w:val="00B901B8"/>
    <w:rsid w:val="00B91C53"/>
    <w:rsid w:val="00B93819"/>
    <w:rsid w:val="00B94C5E"/>
    <w:rsid w:val="00B94CCF"/>
    <w:rsid w:val="00B968AD"/>
    <w:rsid w:val="00B96ECC"/>
    <w:rsid w:val="00B97239"/>
    <w:rsid w:val="00BA0B9F"/>
    <w:rsid w:val="00BA3024"/>
    <w:rsid w:val="00BA4FB6"/>
    <w:rsid w:val="00BA5666"/>
    <w:rsid w:val="00BA58C0"/>
    <w:rsid w:val="00BA757E"/>
    <w:rsid w:val="00BB09FE"/>
    <w:rsid w:val="00BB2717"/>
    <w:rsid w:val="00BB6878"/>
    <w:rsid w:val="00BB6C63"/>
    <w:rsid w:val="00BB754D"/>
    <w:rsid w:val="00BB7DF8"/>
    <w:rsid w:val="00BC17C6"/>
    <w:rsid w:val="00BC181D"/>
    <w:rsid w:val="00BC21DF"/>
    <w:rsid w:val="00BC291B"/>
    <w:rsid w:val="00BC4050"/>
    <w:rsid w:val="00BC489F"/>
    <w:rsid w:val="00BC5284"/>
    <w:rsid w:val="00BC584D"/>
    <w:rsid w:val="00BD0CC5"/>
    <w:rsid w:val="00BD1336"/>
    <w:rsid w:val="00BD1861"/>
    <w:rsid w:val="00BD1C80"/>
    <w:rsid w:val="00BD4950"/>
    <w:rsid w:val="00BD59FC"/>
    <w:rsid w:val="00BD6217"/>
    <w:rsid w:val="00BD6BF8"/>
    <w:rsid w:val="00BD74C7"/>
    <w:rsid w:val="00BD7567"/>
    <w:rsid w:val="00BE188E"/>
    <w:rsid w:val="00BE2409"/>
    <w:rsid w:val="00BE2C3E"/>
    <w:rsid w:val="00BE3206"/>
    <w:rsid w:val="00BE60C3"/>
    <w:rsid w:val="00BE672E"/>
    <w:rsid w:val="00BE6BD7"/>
    <w:rsid w:val="00BE7301"/>
    <w:rsid w:val="00BF0414"/>
    <w:rsid w:val="00BF0810"/>
    <w:rsid w:val="00BF14D7"/>
    <w:rsid w:val="00BF1AF5"/>
    <w:rsid w:val="00BF1CC6"/>
    <w:rsid w:val="00BF2230"/>
    <w:rsid w:val="00BF2F4A"/>
    <w:rsid w:val="00BF361B"/>
    <w:rsid w:val="00BF45B0"/>
    <w:rsid w:val="00BF47E5"/>
    <w:rsid w:val="00BF5026"/>
    <w:rsid w:val="00BF53C3"/>
    <w:rsid w:val="00BF5AC6"/>
    <w:rsid w:val="00BF7264"/>
    <w:rsid w:val="00C01342"/>
    <w:rsid w:val="00C01345"/>
    <w:rsid w:val="00C01D68"/>
    <w:rsid w:val="00C03526"/>
    <w:rsid w:val="00C03860"/>
    <w:rsid w:val="00C04BBD"/>
    <w:rsid w:val="00C0736E"/>
    <w:rsid w:val="00C103E5"/>
    <w:rsid w:val="00C106D7"/>
    <w:rsid w:val="00C10C6C"/>
    <w:rsid w:val="00C11E64"/>
    <w:rsid w:val="00C13061"/>
    <w:rsid w:val="00C14AB9"/>
    <w:rsid w:val="00C15FD0"/>
    <w:rsid w:val="00C162A6"/>
    <w:rsid w:val="00C16D0E"/>
    <w:rsid w:val="00C176CC"/>
    <w:rsid w:val="00C20B02"/>
    <w:rsid w:val="00C2335B"/>
    <w:rsid w:val="00C25300"/>
    <w:rsid w:val="00C25474"/>
    <w:rsid w:val="00C262A5"/>
    <w:rsid w:val="00C271F3"/>
    <w:rsid w:val="00C27C09"/>
    <w:rsid w:val="00C27ECE"/>
    <w:rsid w:val="00C3047C"/>
    <w:rsid w:val="00C30E5D"/>
    <w:rsid w:val="00C3111B"/>
    <w:rsid w:val="00C31FA8"/>
    <w:rsid w:val="00C32589"/>
    <w:rsid w:val="00C3298B"/>
    <w:rsid w:val="00C33A66"/>
    <w:rsid w:val="00C33FAB"/>
    <w:rsid w:val="00C3493E"/>
    <w:rsid w:val="00C35E95"/>
    <w:rsid w:val="00C35EFF"/>
    <w:rsid w:val="00C35F13"/>
    <w:rsid w:val="00C36472"/>
    <w:rsid w:val="00C3747C"/>
    <w:rsid w:val="00C42215"/>
    <w:rsid w:val="00C43414"/>
    <w:rsid w:val="00C4350E"/>
    <w:rsid w:val="00C43E2C"/>
    <w:rsid w:val="00C4419D"/>
    <w:rsid w:val="00C46BE7"/>
    <w:rsid w:val="00C472AC"/>
    <w:rsid w:val="00C47D5D"/>
    <w:rsid w:val="00C47F0D"/>
    <w:rsid w:val="00C51620"/>
    <w:rsid w:val="00C518BF"/>
    <w:rsid w:val="00C51C2E"/>
    <w:rsid w:val="00C52264"/>
    <w:rsid w:val="00C528AC"/>
    <w:rsid w:val="00C528C0"/>
    <w:rsid w:val="00C53306"/>
    <w:rsid w:val="00C533CB"/>
    <w:rsid w:val="00C53FAA"/>
    <w:rsid w:val="00C5519F"/>
    <w:rsid w:val="00C5540E"/>
    <w:rsid w:val="00C55D7E"/>
    <w:rsid w:val="00C55D9C"/>
    <w:rsid w:val="00C566CC"/>
    <w:rsid w:val="00C5677B"/>
    <w:rsid w:val="00C567E1"/>
    <w:rsid w:val="00C56DFD"/>
    <w:rsid w:val="00C606DF"/>
    <w:rsid w:val="00C60BD0"/>
    <w:rsid w:val="00C63E1D"/>
    <w:rsid w:val="00C64291"/>
    <w:rsid w:val="00C64733"/>
    <w:rsid w:val="00C64791"/>
    <w:rsid w:val="00C64E42"/>
    <w:rsid w:val="00C67CE7"/>
    <w:rsid w:val="00C67F1B"/>
    <w:rsid w:val="00C7083B"/>
    <w:rsid w:val="00C71817"/>
    <w:rsid w:val="00C73634"/>
    <w:rsid w:val="00C74F1F"/>
    <w:rsid w:val="00C74F4F"/>
    <w:rsid w:val="00C74F59"/>
    <w:rsid w:val="00C759DC"/>
    <w:rsid w:val="00C7633F"/>
    <w:rsid w:val="00C76613"/>
    <w:rsid w:val="00C771F4"/>
    <w:rsid w:val="00C779D0"/>
    <w:rsid w:val="00C77C13"/>
    <w:rsid w:val="00C804A9"/>
    <w:rsid w:val="00C81700"/>
    <w:rsid w:val="00C81FA5"/>
    <w:rsid w:val="00C82B4D"/>
    <w:rsid w:val="00C82BBE"/>
    <w:rsid w:val="00C92ED3"/>
    <w:rsid w:val="00C9442F"/>
    <w:rsid w:val="00C9748E"/>
    <w:rsid w:val="00CA01DF"/>
    <w:rsid w:val="00CA0FBF"/>
    <w:rsid w:val="00CA37C6"/>
    <w:rsid w:val="00CA3A9D"/>
    <w:rsid w:val="00CA41A5"/>
    <w:rsid w:val="00CA59FD"/>
    <w:rsid w:val="00CA6431"/>
    <w:rsid w:val="00CA64B0"/>
    <w:rsid w:val="00CA6D2E"/>
    <w:rsid w:val="00CA7DF0"/>
    <w:rsid w:val="00CB058D"/>
    <w:rsid w:val="00CB2B0A"/>
    <w:rsid w:val="00CB2D30"/>
    <w:rsid w:val="00CB3DE7"/>
    <w:rsid w:val="00CB64DB"/>
    <w:rsid w:val="00CC25B0"/>
    <w:rsid w:val="00CC57C9"/>
    <w:rsid w:val="00CC5EC1"/>
    <w:rsid w:val="00CC6F48"/>
    <w:rsid w:val="00CD07FF"/>
    <w:rsid w:val="00CD25D8"/>
    <w:rsid w:val="00CD2B2B"/>
    <w:rsid w:val="00CD3743"/>
    <w:rsid w:val="00CD39B8"/>
    <w:rsid w:val="00CD5A41"/>
    <w:rsid w:val="00CD618B"/>
    <w:rsid w:val="00CD6B74"/>
    <w:rsid w:val="00CD6DCC"/>
    <w:rsid w:val="00CD75DB"/>
    <w:rsid w:val="00CD798E"/>
    <w:rsid w:val="00CE06EE"/>
    <w:rsid w:val="00CE0908"/>
    <w:rsid w:val="00CE0E8C"/>
    <w:rsid w:val="00CE3656"/>
    <w:rsid w:val="00CE5A58"/>
    <w:rsid w:val="00CE6384"/>
    <w:rsid w:val="00CE6C27"/>
    <w:rsid w:val="00CE6E96"/>
    <w:rsid w:val="00CF0911"/>
    <w:rsid w:val="00CF0A23"/>
    <w:rsid w:val="00CF3254"/>
    <w:rsid w:val="00CF3576"/>
    <w:rsid w:val="00CF480D"/>
    <w:rsid w:val="00CF63FD"/>
    <w:rsid w:val="00CF65AE"/>
    <w:rsid w:val="00CF6DD5"/>
    <w:rsid w:val="00CF7F0B"/>
    <w:rsid w:val="00D00210"/>
    <w:rsid w:val="00D02230"/>
    <w:rsid w:val="00D029FF"/>
    <w:rsid w:val="00D03DE0"/>
    <w:rsid w:val="00D0422D"/>
    <w:rsid w:val="00D06E08"/>
    <w:rsid w:val="00D118DA"/>
    <w:rsid w:val="00D120C4"/>
    <w:rsid w:val="00D12363"/>
    <w:rsid w:val="00D12BCF"/>
    <w:rsid w:val="00D142BB"/>
    <w:rsid w:val="00D15468"/>
    <w:rsid w:val="00D16F2A"/>
    <w:rsid w:val="00D17031"/>
    <w:rsid w:val="00D20D0C"/>
    <w:rsid w:val="00D21D0C"/>
    <w:rsid w:val="00D228AD"/>
    <w:rsid w:val="00D22BF5"/>
    <w:rsid w:val="00D261BB"/>
    <w:rsid w:val="00D2685F"/>
    <w:rsid w:val="00D26B50"/>
    <w:rsid w:val="00D27073"/>
    <w:rsid w:val="00D27274"/>
    <w:rsid w:val="00D273D5"/>
    <w:rsid w:val="00D314E2"/>
    <w:rsid w:val="00D32E9F"/>
    <w:rsid w:val="00D34986"/>
    <w:rsid w:val="00D407AB"/>
    <w:rsid w:val="00D410C4"/>
    <w:rsid w:val="00D4298B"/>
    <w:rsid w:val="00D44629"/>
    <w:rsid w:val="00D45B72"/>
    <w:rsid w:val="00D45E79"/>
    <w:rsid w:val="00D46A5F"/>
    <w:rsid w:val="00D46F15"/>
    <w:rsid w:val="00D4761C"/>
    <w:rsid w:val="00D47F2E"/>
    <w:rsid w:val="00D50BEC"/>
    <w:rsid w:val="00D54DB9"/>
    <w:rsid w:val="00D55D67"/>
    <w:rsid w:val="00D57905"/>
    <w:rsid w:val="00D61AEF"/>
    <w:rsid w:val="00D61BC3"/>
    <w:rsid w:val="00D62A26"/>
    <w:rsid w:val="00D63366"/>
    <w:rsid w:val="00D63437"/>
    <w:rsid w:val="00D64531"/>
    <w:rsid w:val="00D64563"/>
    <w:rsid w:val="00D658FD"/>
    <w:rsid w:val="00D72B8E"/>
    <w:rsid w:val="00D75790"/>
    <w:rsid w:val="00D758E2"/>
    <w:rsid w:val="00D75B63"/>
    <w:rsid w:val="00D77CD7"/>
    <w:rsid w:val="00D8069C"/>
    <w:rsid w:val="00D8186D"/>
    <w:rsid w:val="00D8236C"/>
    <w:rsid w:val="00D823CD"/>
    <w:rsid w:val="00D83A62"/>
    <w:rsid w:val="00D85032"/>
    <w:rsid w:val="00D8526F"/>
    <w:rsid w:val="00D85FE3"/>
    <w:rsid w:val="00D866D6"/>
    <w:rsid w:val="00D87559"/>
    <w:rsid w:val="00D87B87"/>
    <w:rsid w:val="00D91976"/>
    <w:rsid w:val="00D924DC"/>
    <w:rsid w:val="00D93AD2"/>
    <w:rsid w:val="00D95815"/>
    <w:rsid w:val="00D95C1D"/>
    <w:rsid w:val="00DA076E"/>
    <w:rsid w:val="00DA1779"/>
    <w:rsid w:val="00DA19A7"/>
    <w:rsid w:val="00DA2D7B"/>
    <w:rsid w:val="00DA66A8"/>
    <w:rsid w:val="00DA682F"/>
    <w:rsid w:val="00DA6B89"/>
    <w:rsid w:val="00DA79DE"/>
    <w:rsid w:val="00DA7FB4"/>
    <w:rsid w:val="00DB03B5"/>
    <w:rsid w:val="00DB04F3"/>
    <w:rsid w:val="00DB0E1C"/>
    <w:rsid w:val="00DB307E"/>
    <w:rsid w:val="00DB3B4A"/>
    <w:rsid w:val="00DB42E2"/>
    <w:rsid w:val="00DB5BD4"/>
    <w:rsid w:val="00DB6B31"/>
    <w:rsid w:val="00DB6D7E"/>
    <w:rsid w:val="00DB6DAF"/>
    <w:rsid w:val="00DB7F72"/>
    <w:rsid w:val="00DC0179"/>
    <w:rsid w:val="00DC03F6"/>
    <w:rsid w:val="00DC03F9"/>
    <w:rsid w:val="00DC15C2"/>
    <w:rsid w:val="00DC234D"/>
    <w:rsid w:val="00DC3747"/>
    <w:rsid w:val="00DC3FBD"/>
    <w:rsid w:val="00DC5E90"/>
    <w:rsid w:val="00DC7EAE"/>
    <w:rsid w:val="00DD0D52"/>
    <w:rsid w:val="00DD2361"/>
    <w:rsid w:val="00DD2A2F"/>
    <w:rsid w:val="00DD48B0"/>
    <w:rsid w:val="00DD48F9"/>
    <w:rsid w:val="00DD5F62"/>
    <w:rsid w:val="00DD650D"/>
    <w:rsid w:val="00DD6F7A"/>
    <w:rsid w:val="00DD7D7C"/>
    <w:rsid w:val="00DE26D8"/>
    <w:rsid w:val="00DE29A6"/>
    <w:rsid w:val="00DE2A80"/>
    <w:rsid w:val="00DE3DF8"/>
    <w:rsid w:val="00DE457B"/>
    <w:rsid w:val="00DE58EB"/>
    <w:rsid w:val="00DE659D"/>
    <w:rsid w:val="00DE6EC9"/>
    <w:rsid w:val="00DF29A5"/>
    <w:rsid w:val="00DF3430"/>
    <w:rsid w:val="00DF5D22"/>
    <w:rsid w:val="00DF5FB2"/>
    <w:rsid w:val="00DF6960"/>
    <w:rsid w:val="00DF6C74"/>
    <w:rsid w:val="00E012BC"/>
    <w:rsid w:val="00E01936"/>
    <w:rsid w:val="00E02D78"/>
    <w:rsid w:val="00E0575C"/>
    <w:rsid w:val="00E06D39"/>
    <w:rsid w:val="00E07E49"/>
    <w:rsid w:val="00E12552"/>
    <w:rsid w:val="00E13016"/>
    <w:rsid w:val="00E16535"/>
    <w:rsid w:val="00E172EF"/>
    <w:rsid w:val="00E17376"/>
    <w:rsid w:val="00E1759E"/>
    <w:rsid w:val="00E202BE"/>
    <w:rsid w:val="00E2158F"/>
    <w:rsid w:val="00E21D65"/>
    <w:rsid w:val="00E221A6"/>
    <w:rsid w:val="00E22911"/>
    <w:rsid w:val="00E23ADB"/>
    <w:rsid w:val="00E23FF2"/>
    <w:rsid w:val="00E2628D"/>
    <w:rsid w:val="00E26F4F"/>
    <w:rsid w:val="00E27551"/>
    <w:rsid w:val="00E27A33"/>
    <w:rsid w:val="00E27E2A"/>
    <w:rsid w:val="00E30324"/>
    <w:rsid w:val="00E30ABA"/>
    <w:rsid w:val="00E32372"/>
    <w:rsid w:val="00E3291B"/>
    <w:rsid w:val="00E3423D"/>
    <w:rsid w:val="00E343F5"/>
    <w:rsid w:val="00E354A7"/>
    <w:rsid w:val="00E35781"/>
    <w:rsid w:val="00E373F8"/>
    <w:rsid w:val="00E378C5"/>
    <w:rsid w:val="00E41156"/>
    <w:rsid w:val="00E42457"/>
    <w:rsid w:val="00E42865"/>
    <w:rsid w:val="00E43230"/>
    <w:rsid w:val="00E46354"/>
    <w:rsid w:val="00E471C7"/>
    <w:rsid w:val="00E47E14"/>
    <w:rsid w:val="00E503B9"/>
    <w:rsid w:val="00E50806"/>
    <w:rsid w:val="00E50945"/>
    <w:rsid w:val="00E569F8"/>
    <w:rsid w:val="00E624D9"/>
    <w:rsid w:val="00E627D3"/>
    <w:rsid w:val="00E64AC6"/>
    <w:rsid w:val="00E66381"/>
    <w:rsid w:val="00E672B8"/>
    <w:rsid w:val="00E67321"/>
    <w:rsid w:val="00E70EE4"/>
    <w:rsid w:val="00E717A0"/>
    <w:rsid w:val="00E7289B"/>
    <w:rsid w:val="00E74B38"/>
    <w:rsid w:val="00E74BE6"/>
    <w:rsid w:val="00E75BDF"/>
    <w:rsid w:val="00E80A0F"/>
    <w:rsid w:val="00E8155E"/>
    <w:rsid w:val="00E84794"/>
    <w:rsid w:val="00E85AD6"/>
    <w:rsid w:val="00E87F1A"/>
    <w:rsid w:val="00E936F3"/>
    <w:rsid w:val="00E93BE1"/>
    <w:rsid w:val="00E9584C"/>
    <w:rsid w:val="00EA07D0"/>
    <w:rsid w:val="00EA14BB"/>
    <w:rsid w:val="00EA1D59"/>
    <w:rsid w:val="00EA1E0C"/>
    <w:rsid w:val="00EA238F"/>
    <w:rsid w:val="00EA3696"/>
    <w:rsid w:val="00EA49C2"/>
    <w:rsid w:val="00EA4E28"/>
    <w:rsid w:val="00EA4F38"/>
    <w:rsid w:val="00EA686C"/>
    <w:rsid w:val="00EA708C"/>
    <w:rsid w:val="00EA716A"/>
    <w:rsid w:val="00EA7888"/>
    <w:rsid w:val="00EA7A78"/>
    <w:rsid w:val="00EA7D04"/>
    <w:rsid w:val="00EA7EE7"/>
    <w:rsid w:val="00EB0987"/>
    <w:rsid w:val="00EB1919"/>
    <w:rsid w:val="00EB1C4D"/>
    <w:rsid w:val="00EB2437"/>
    <w:rsid w:val="00EB49A2"/>
    <w:rsid w:val="00EB532E"/>
    <w:rsid w:val="00EB60CD"/>
    <w:rsid w:val="00EB61A6"/>
    <w:rsid w:val="00EB6784"/>
    <w:rsid w:val="00EC0D7F"/>
    <w:rsid w:val="00EC100F"/>
    <w:rsid w:val="00EC2B9C"/>
    <w:rsid w:val="00EC337B"/>
    <w:rsid w:val="00EC3622"/>
    <w:rsid w:val="00EC4004"/>
    <w:rsid w:val="00EC51A0"/>
    <w:rsid w:val="00EC55CE"/>
    <w:rsid w:val="00EC566A"/>
    <w:rsid w:val="00EC5B18"/>
    <w:rsid w:val="00ED0816"/>
    <w:rsid w:val="00ED08FC"/>
    <w:rsid w:val="00ED21C7"/>
    <w:rsid w:val="00ED58D1"/>
    <w:rsid w:val="00ED5FAF"/>
    <w:rsid w:val="00ED77F3"/>
    <w:rsid w:val="00EE056E"/>
    <w:rsid w:val="00EE0E34"/>
    <w:rsid w:val="00EE18B1"/>
    <w:rsid w:val="00EE28FC"/>
    <w:rsid w:val="00EE3448"/>
    <w:rsid w:val="00EE4F56"/>
    <w:rsid w:val="00EE64CB"/>
    <w:rsid w:val="00EE6A06"/>
    <w:rsid w:val="00EF0EB9"/>
    <w:rsid w:val="00EF1457"/>
    <w:rsid w:val="00EF2253"/>
    <w:rsid w:val="00EF375C"/>
    <w:rsid w:val="00EF37B0"/>
    <w:rsid w:val="00EF3C01"/>
    <w:rsid w:val="00EF3E70"/>
    <w:rsid w:val="00EF6A3A"/>
    <w:rsid w:val="00EF7768"/>
    <w:rsid w:val="00F01B35"/>
    <w:rsid w:val="00F01C6D"/>
    <w:rsid w:val="00F01EBD"/>
    <w:rsid w:val="00F0202E"/>
    <w:rsid w:val="00F03285"/>
    <w:rsid w:val="00F03299"/>
    <w:rsid w:val="00F03C42"/>
    <w:rsid w:val="00F04E1C"/>
    <w:rsid w:val="00F05DD4"/>
    <w:rsid w:val="00F060EF"/>
    <w:rsid w:val="00F06806"/>
    <w:rsid w:val="00F06A14"/>
    <w:rsid w:val="00F10E90"/>
    <w:rsid w:val="00F1210D"/>
    <w:rsid w:val="00F161D0"/>
    <w:rsid w:val="00F2349D"/>
    <w:rsid w:val="00F26760"/>
    <w:rsid w:val="00F303FF"/>
    <w:rsid w:val="00F30664"/>
    <w:rsid w:val="00F30825"/>
    <w:rsid w:val="00F3348C"/>
    <w:rsid w:val="00F34616"/>
    <w:rsid w:val="00F347E2"/>
    <w:rsid w:val="00F34D3F"/>
    <w:rsid w:val="00F354F9"/>
    <w:rsid w:val="00F36506"/>
    <w:rsid w:val="00F418DF"/>
    <w:rsid w:val="00F4191D"/>
    <w:rsid w:val="00F42B84"/>
    <w:rsid w:val="00F43C46"/>
    <w:rsid w:val="00F43E06"/>
    <w:rsid w:val="00F45320"/>
    <w:rsid w:val="00F465E5"/>
    <w:rsid w:val="00F477D2"/>
    <w:rsid w:val="00F5126A"/>
    <w:rsid w:val="00F51668"/>
    <w:rsid w:val="00F51D62"/>
    <w:rsid w:val="00F52EA4"/>
    <w:rsid w:val="00F5359D"/>
    <w:rsid w:val="00F5458D"/>
    <w:rsid w:val="00F54B16"/>
    <w:rsid w:val="00F54B44"/>
    <w:rsid w:val="00F574D0"/>
    <w:rsid w:val="00F57B43"/>
    <w:rsid w:val="00F60551"/>
    <w:rsid w:val="00F606C5"/>
    <w:rsid w:val="00F6188D"/>
    <w:rsid w:val="00F62EEE"/>
    <w:rsid w:val="00F633AB"/>
    <w:rsid w:val="00F63BCD"/>
    <w:rsid w:val="00F70293"/>
    <w:rsid w:val="00F7399E"/>
    <w:rsid w:val="00F73CA9"/>
    <w:rsid w:val="00F75482"/>
    <w:rsid w:val="00F7659D"/>
    <w:rsid w:val="00F7755F"/>
    <w:rsid w:val="00F77560"/>
    <w:rsid w:val="00F82147"/>
    <w:rsid w:val="00F83FAD"/>
    <w:rsid w:val="00F85190"/>
    <w:rsid w:val="00F85621"/>
    <w:rsid w:val="00F92959"/>
    <w:rsid w:val="00F93EEB"/>
    <w:rsid w:val="00F94A82"/>
    <w:rsid w:val="00F954A1"/>
    <w:rsid w:val="00F956D8"/>
    <w:rsid w:val="00F95F2F"/>
    <w:rsid w:val="00F96A11"/>
    <w:rsid w:val="00F96A1D"/>
    <w:rsid w:val="00F97DB8"/>
    <w:rsid w:val="00FA1976"/>
    <w:rsid w:val="00FA35BC"/>
    <w:rsid w:val="00FA3B4A"/>
    <w:rsid w:val="00FA3EC3"/>
    <w:rsid w:val="00FA4872"/>
    <w:rsid w:val="00FA5211"/>
    <w:rsid w:val="00FA757F"/>
    <w:rsid w:val="00FB28DA"/>
    <w:rsid w:val="00FB3075"/>
    <w:rsid w:val="00FB41B0"/>
    <w:rsid w:val="00FB70C1"/>
    <w:rsid w:val="00FB7137"/>
    <w:rsid w:val="00FB78E8"/>
    <w:rsid w:val="00FC0601"/>
    <w:rsid w:val="00FC1573"/>
    <w:rsid w:val="00FC2ABE"/>
    <w:rsid w:val="00FC3861"/>
    <w:rsid w:val="00FC4721"/>
    <w:rsid w:val="00FC570B"/>
    <w:rsid w:val="00FC582C"/>
    <w:rsid w:val="00FC616F"/>
    <w:rsid w:val="00FC6A19"/>
    <w:rsid w:val="00FC7FC2"/>
    <w:rsid w:val="00FD0692"/>
    <w:rsid w:val="00FD0F2E"/>
    <w:rsid w:val="00FD2137"/>
    <w:rsid w:val="00FD2196"/>
    <w:rsid w:val="00FD2606"/>
    <w:rsid w:val="00FD3D1A"/>
    <w:rsid w:val="00FD45E2"/>
    <w:rsid w:val="00FD4D84"/>
    <w:rsid w:val="00FD52C6"/>
    <w:rsid w:val="00FD6892"/>
    <w:rsid w:val="00FD6936"/>
    <w:rsid w:val="00FD6FF7"/>
    <w:rsid w:val="00FD73B7"/>
    <w:rsid w:val="00FD7A9A"/>
    <w:rsid w:val="00FE09F1"/>
    <w:rsid w:val="00FE0F5F"/>
    <w:rsid w:val="00FE1385"/>
    <w:rsid w:val="00FE15C6"/>
    <w:rsid w:val="00FE17BF"/>
    <w:rsid w:val="00FE1F3D"/>
    <w:rsid w:val="00FE2524"/>
    <w:rsid w:val="00FE39F8"/>
    <w:rsid w:val="00FE69F7"/>
    <w:rsid w:val="00FE7F1E"/>
    <w:rsid w:val="00FF1581"/>
    <w:rsid w:val="00FF3DD7"/>
    <w:rsid w:val="00FF436B"/>
    <w:rsid w:val="00FF45CB"/>
    <w:rsid w:val="00FF5881"/>
    <w:rsid w:val="00FF6199"/>
    <w:rsid w:val="0C908FAE"/>
    <w:rsid w:val="12814D5B"/>
    <w:rsid w:val="1395CFE3"/>
    <w:rsid w:val="15FC83EA"/>
    <w:rsid w:val="16A9FE7C"/>
    <w:rsid w:val="18561EA8"/>
    <w:rsid w:val="1970089D"/>
    <w:rsid w:val="19BD01FF"/>
    <w:rsid w:val="1A14B8EA"/>
    <w:rsid w:val="1DC30499"/>
    <w:rsid w:val="1E266C64"/>
    <w:rsid w:val="253269AB"/>
    <w:rsid w:val="2CCAA965"/>
    <w:rsid w:val="303883D6"/>
    <w:rsid w:val="355AF0EE"/>
    <w:rsid w:val="375A923A"/>
    <w:rsid w:val="3769BF04"/>
    <w:rsid w:val="410E8EC4"/>
    <w:rsid w:val="42FB331B"/>
    <w:rsid w:val="452E7462"/>
    <w:rsid w:val="454296E3"/>
    <w:rsid w:val="493553A4"/>
    <w:rsid w:val="4A5250B7"/>
    <w:rsid w:val="4B4DBCF0"/>
    <w:rsid w:val="4CFF6D1E"/>
    <w:rsid w:val="4F08B279"/>
    <w:rsid w:val="52C5CBB4"/>
    <w:rsid w:val="5463D1D5"/>
    <w:rsid w:val="5A7B0652"/>
    <w:rsid w:val="5B4D58FC"/>
    <w:rsid w:val="5B96D087"/>
    <w:rsid w:val="635F1832"/>
    <w:rsid w:val="661E4980"/>
    <w:rsid w:val="69AB2B8A"/>
    <w:rsid w:val="6E85041B"/>
    <w:rsid w:val="701B5143"/>
    <w:rsid w:val="76A8928F"/>
    <w:rsid w:val="7830256F"/>
    <w:rsid w:val="7AD7C85B"/>
    <w:rsid w:val="7B76A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0772C5"/>
  <w15:chartTrackingRefBased/>
  <w15:docId w15:val="{D80E4B70-CF40-4FB4-BB6C-B2A9D757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" w:eastAsia="SimSun" w:hAnsi="CG 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5D8"/>
    <w:pPr>
      <w:suppressAutoHyphens/>
    </w:pPr>
    <w:rPr>
      <w:rFonts w:ascii="Arial" w:eastAsia="Times New Roman" w:hAnsi="Arial" w:cs="Arial"/>
      <w:lang w:val="en-GB" w:eastAsia="de-DE"/>
    </w:rPr>
  </w:style>
  <w:style w:type="paragraph" w:styleId="Heading1">
    <w:name w:val="heading 1"/>
    <w:basedOn w:val="Normal"/>
    <w:next w:val="e1t"/>
    <w:link w:val="Heading1Char"/>
    <w:qFormat/>
    <w:rsid w:val="001B2F86"/>
    <w:pPr>
      <w:keepNext/>
      <w:keepLines/>
      <w:numPr>
        <w:numId w:val="10"/>
      </w:numPr>
      <w:spacing w:before="240" w:after="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e1t"/>
    <w:link w:val="Heading2Char"/>
    <w:qFormat/>
    <w:rsid w:val="001B2F86"/>
    <w:pPr>
      <w:keepNext/>
      <w:keepLines/>
      <w:numPr>
        <w:ilvl w:val="1"/>
        <w:numId w:val="10"/>
      </w:numPr>
      <w:spacing w:before="240" w:after="60"/>
      <w:ind w:left="567"/>
      <w:outlineLvl w:val="1"/>
    </w:pPr>
    <w:rPr>
      <w:sz w:val="22"/>
      <w:szCs w:val="22"/>
    </w:rPr>
  </w:style>
  <w:style w:type="paragraph" w:styleId="Heading3">
    <w:name w:val="heading 3"/>
    <w:basedOn w:val="Heading2"/>
    <w:next w:val="e1t"/>
    <w:qFormat/>
    <w:rsid w:val="000F25D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Heading3"/>
    <w:next w:val="e1t"/>
    <w:qFormat/>
    <w:rsid w:val="000F25D8"/>
    <w:pPr>
      <w:numPr>
        <w:ilvl w:val="3"/>
      </w:numPr>
      <w:outlineLvl w:val="3"/>
    </w:pPr>
  </w:style>
  <w:style w:type="paragraph" w:styleId="Heading5">
    <w:name w:val="heading 5"/>
    <w:basedOn w:val="Heading3"/>
    <w:next w:val="e1t"/>
    <w:qFormat/>
    <w:rsid w:val="000F25D8"/>
    <w:pPr>
      <w:numPr>
        <w:ilvl w:val="4"/>
      </w:numPr>
      <w:outlineLvl w:val="4"/>
    </w:pPr>
  </w:style>
  <w:style w:type="paragraph" w:styleId="Heading6">
    <w:name w:val="heading 6"/>
    <w:basedOn w:val="Heading3"/>
    <w:next w:val="e1t"/>
    <w:qFormat/>
    <w:rsid w:val="000F25D8"/>
    <w:pPr>
      <w:numPr>
        <w:ilvl w:val="5"/>
      </w:numPr>
      <w:outlineLvl w:val="5"/>
    </w:pPr>
  </w:style>
  <w:style w:type="paragraph" w:styleId="Heading7">
    <w:name w:val="heading 7"/>
    <w:basedOn w:val="Heading3"/>
    <w:next w:val="e1t"/>
    <w:qFormat/>
    <w:rsid w:val="000F25D8"/>
    <w:pPr>
      <w:numPr>
        <w:ilvl w:val="6"/>
      </w:numPr>
      <w:outlineLvl w:val="6"/>
    </w:pPr>
  </w:style>
  <w:style w:type="paragraph" w:styleId="Heading8">
    <w:name w:val="heading 8"/>
    <w:basedOn w:val="Heading3"/>
    <w:next w:val="e1t"/>
    <w:qFormat/>
    <w:rsid w:val="000F25D8"/>
    <w:pPr>
      <w:numPr>
        <w:ilvl w:val="7"/>
      </w:numPr>
      <w:outlineLvl w:val="7"/>
    </w:pPr>
  </w:style>
  <w:style w:type="paragraph" w:styleId="Heading9">
    <w:name w:val="heading 9"/>
    <w:basedOn w:val="Heading2"/>
    <w:next w:val="e1t"/>
    <w:qFormat/>
    <w:rsid w:val="000F25D8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t">
    <w:name w:val="e1t"/>
    <w:basedOn w:val="e1"/>
    <w:rsid w:val="000F25D8"/>
    <w:pPr>
      <w:ind w:firstLine="0"/>
    </w:pPr>
  </w:style>
  <w:style w:type="paragraph" w:customStyle="1" w:styleId="e0">
    <w:name w:val="e0"/>
    <w:basedOn w:val="Normal"/>
    <w:rsid w:val="000F25D8"/>
    <w:pPr>
      <w:spacing w:before="1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0F25D8"/>
    <w:rPr>
      <w:lang w:val="de-DE"/>
    </w:rPr>
  </w:style>
  <w:style w:type="paragraph" w:styleId="TOC8">
    <w:name w:val="toc 8"/>
    <w:basedOn w:val="TOC7"/>
    <w:next w:val="Normal"/>
    <w:semiHidden/>
  </w:style>
  <w:style w:type="paragraph" w:styleId="TOC7">
    <w:name w:val="toc 7"/>
    <w:basedOn w:val="TOC6"/>
    <w:next w:val="Normal"/>
    <w:semiHidden/>
  </w:style>
  <w:style w:type="paragraph" w:styleId="TOC6">
    <w:name w:val="toc 6"/>
    <w:basedOn w:val="TOC5"/>
    <w:next w:val="Normal"/>
    <w:semiHidden/>
  </w:style>
  <w:style w:type="paragraph" w:styleId="TOC5">
    <w:name w:val="toc 5"/>
    <w:basedOn w:val="TOC4"/>
    <w:next w:val="Normal"/>
    <w:semiHidden/>
  </w:style>
  <w:style w:type="paragraph" w:styleId="TOC4">
    <w:name w:val="toc 4"/>
    <w:basedOn w:val="TOC3"/>
    <w:next w:val="Normal"/>
    <w:semiHidden/>
  </w:style>
  <w:style w:type="paragraph" w:styleId="TOC3">
    <w:name w:val="toc 3"/>
    <w:basedOn w:val="TOC1"/>
    <w:next w:val="Normal"/>
    <w:uiPriority w:val="39"/>
    <w:pPr>
      <w:spacing w:before="120"/>
    </w:pPr>
  </w:style>
  <w:style w:type="paragraph" w:styleId="TOC1">
    <w:name w:val="toc 1"/>
    <w:basedOn w:val="Normal"/>
    <w:next w:val="Normal"/>
    <w:uiPriority w:val="39"/>
    <w:rsid w:val="007A687C"/>
    <w:pPr>
      <w:keepLines/>
      <w:tabs>
        <w:tab w:val="left" w:pos="567"/>
        <w:tab w:val="left" w:pos="4253"/>
      </w:tabs>
      <w:spacing w:before="40" w:after="40"/>
    </w:pPr>
    <w:rPr>
      <w:noProof/>
    </w:rPr>
  </w:style>
  <w:style w:type="paragraph" w:styleId="TOC2">
    <w:name w:val="toc 2"/>
    <w:basedOn w:val="TOC1"/>
    <w:next w:val="Normal"/>
    <w:uiPriority w:val="39"/>
    <w:pPr>
      <w:spacing w:before="120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rsid w:val="000F25D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F25D8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NormalIndent">
    <w:name w:val="Normal Indent"/>
    <w:basedOn w:val="Normal"/>
    <w:pPr>
      <w:tabs>
        <w:tab w:val="left" w:pos="2127"/>
      </w:tabs>
      <w:spacing w:after="240"/>
      <w:ind w:left="1418"/>
    </w:pPr>
  </w:style>
  <w:style w:type="paragraph" w:customStyle="1" w:styleId="e2t">
    <w:name w:val="e2t"/>
    <w:basedOn w:val="e2"/>
    <w:rsid w:val="000F25D8"/>
    <w:pPr>
      <w:ind w:firstLine="0"/>
    </w:pPr>
  </w:style>
  <w:style w:type="paragraph" w:customStyle="1" w:styleId="e3">
    <w:name w:val="e3"/>
    <w:basedOn w:val="e2t"/>
    <w:rsid w:val="000F25D8"/>
    <w:pPr>
      <w:ind w:left="1417" w:hanging="425"/>
    </w:pPr>
  </w:style>
  <w:style w:type="paragraph" w:customStyle="1" w:styleId="e3t">
    <w:name w:val="e3t"/>
    <w:basedOn w:val="e3"/>
    <w:rsid w:val="000F25D8"/>
    <w:pPr>
      <w:ind w:firstLine="0"/>
    </w:pPr>
  </w:style>
  <w:style w:type="paragraph" w:styleId="TOC9">
    <w:name w:val="toc 9"/>
    <w:basedOn w:val="TOC8"/>
    <w:next w:val="Normal"/>
    <w:semiHidden/>
  </w:style>
  <w:style w:type="paragraph" w:customStyle="1" w:styleId="e4">
    <w:name w:val="e4"/>
    <w:basedOn w:val="e3t"/>
    <w:rsid w:val="000F25D8"/>
    <w:pPr>
      <w:ind w:left="1842" w:hanging="425"/>
    </w:pPr>
  </w:style>
  <w:style w:type="paragraph" w:customStyle="1" w:styleId="e1">
    <w:name w:val="e1"/>
    <w:basedOn w:val="e0"/>
    <w:rsid w:val="000F25D8"/>
    <w:pPr>
      <w:ind w:left="567" w:hanging="567"/>
    </w:pPr>
  </w:style>
  <w:style w:type="paragraph" w:customStyle="1" w:styleId="e2">
    <w:name w:val="e2"/>
    <w:basedOn w:val="e1t"/>
    <w:link w:val="e2Char"/>
    <w:rsid w:val="000F25D8"/>
    <w:pPr>
      <w:spacing w:before="120"/>
      <w:ind w:left="992" w:hanging="425"/>
    </w:pPr>
  </w:style>
  <w:style w:type="paragraph" w:customStyle="1" w:styleId="te0">
    <w:name w:val="te0"/>
    <w:basedOn w:val="t0"/>
    <w:rsid w:val="000F25D8"/>
    <w:pPr>
      <w:spacing w:before="60" w:after="60"/>
    </w:pPr>
  </w:style>
  <w:style w:type="paragraph" w:customStyle="1" w:styleId="t0">
    <w:name w:val="t0"/>
    <w:basedOn w:val="Normal"/>
    <w:rsid w:val="000F25D8"/>
    <w:pPr>
      <w:keepNext/>
      <w:keepLines/>
    </w:pPr>
  </w:style>
  <w:style w:type="paragraph" w:customStyle="1" w:styleId="te1">
    <w:name w:val="te1"/>
    <w:basedOn w:val="te0"/>
    <w:rsid w:val="000F25D8"/>
    <w:pPr>
      <w:ind w:left="283" w:hanging="283"/>
    </w:pPr>
  </w:style>
  <w:style w:type="paragraph" w:customStyle="1" w:styleId="Standard15z">
    <w:name w:val="Standard 1.5z"/>
    <w:basedOn w:val="Normal"/>
    <w:rsid w:val="000F25D8"/>
    <w:pPr>
      <w:keepLines/>
      <w:spacing w:after="360" w:line="360" w:lineRule="auto"/>
    </w:pPr>
  </w:style>
  <w:style w:type="paragraph" w:styleId="Title">
    <w:name w:val="Title"/>
    <w:basedOn w:val="Normal"/>
    <w:qFormat/>
    <w:rsid w:val="000F25D8"/>
    <w:pPr>
      <w:spacing w:before="120" w:after="240"/>
      <w:jc w:val="center"/>
    </w:pPr>
    <w:rPr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0F25D8"/>
  </w:style>
  <w:style w:type="paragraph" w:customStyle="1" w:styleId="Standards">
    <w:name w:val="Standards"/>
    <w:basedOn w:val="Normal"/>
    <w:pPr>
      <w:keepLines/>
      <w:spacing w:line="240" w:lineRule="atLeast"/>
    </w:pPr>
  </w:style>
  <w:style w:type="paragraph" w:customStyle="1" w:styleId="1">
    <w:name w:val="批注框文本1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F25D8"/>
    <w:rPr>
      <w:color w:val="0000FF"/>
      <w:u w:val="single"/>
    </w:rPr>
  </w:style>
  <w:style w:type="paragraph" w:styleId="List2">
    <w:name w:val="List 2"/>
    <w:basedOn w:val="Normal"/>
    <w:pPr>
      <w:widowControl w:val="0"/>
      <w:ind w:left="566" w:hanging="283"/>
      <w:jc w:val="both"/>
    </w:pPr>
    <w:rPr>
      <w:rFonts w:eastAsia="SimSun"/>
      <w:kern w:val="2"/>
      <w:sz w:val="24"/>
      <w:szCs w:val="24"/>
      <w:lang w:eastAsia="zh-CN"/>
    </w:rPr>
  </w:style>
  <w:style w:type="paragraph" w:styleId="BodyTextIndent3">
    <w:name w:val="Body Text Indent 3"/>
    <w:basedOn w:val="Normal"/>
    <w:pPr>
      <w:widowControl w:val="0"/>
      <w:ind w:left="420"/>
      <w:jc w:val="both"/>
    </w:pPr>
    <w:rPr>
      <w:rFonts w:ascii="Times New Roman" w:hAnsi="Times New Roman"/>
      <w:i/>
      <w:iCs/>
      <w:color w:val="FF0000"/>
      <w:kern w:val="2"/>
      <w:sz w:val="28"/>
      <w:szCs w:val="24"/>
      <w:lang w:eastAsia="zh-CN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widowControl w:val="0"/>
      <w:ind w:left="840" w:hanging="420"/>
      <w:jc w:val="both"/>
    </w:pPr>
    <w:rPr>
      <w:rFonts w:ascii="Times New Roman" w:hAnsi="Times New Roman"/>
      <w:i/>
      <w:iCs/>
      <w:kern w:val="2"/>
      <w:sz w:val="28"/>
      <w:szCs w:val="24"/>
      <w:lang w:eastAsia="zh-CN"/>
    </w:rPr>
  </w:style>
  <w:style w:type="paragraph" w:styleId="BodyTextIndent">
    <w:name w:val="Body Text Indent"/>
    <w:basedOn w:val="Normal"/>
    <w:link w:val="BodyTextIndentChar"/>
    <w:pPr>
      <w:widowControl w:val="0"/>
      <w:autoSpaceDE w:val="0"/>
      <w:autoSpaceDN w:val="0"/>
      <w:adjustRightInd w:val="0"/>
      <w:spacing w:line="240" w:lineRule="atLeast"/>
      <w:ind w:left="420"/>
    </w:pPr>
    <w:rPr>
      <w:rFonts w:ascii="Times New Roman" w:hAnsi="Times New Roman"/>
      <w:i/>
      <w:iCs/>
      <w:color w:val="FF0000"/>
      <w:kern w:val="2"/>
      <w:sz w:val="28"/>
      <w:szCs w:val="24"/>
      <w:lang w:eastAsia="zh-CN"/>
    </w:rPr>
  </w:style>
  <w:style w:type="paragraph" w:styleId="BalloonText">
    <w:name w:val="Balloon Text"/>
    <w:basedOn w:val="Normal"/>
    <w:semiHidden/>
    <w:rsid w:val="000F2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F25D8"/>
    <w:pPr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18D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93E"/>
    <w:rPr>
      <w:b/>
      <w:bCs/>
    </w:rPr>
  </w:style>
  <w:style w:type="character" w:customStyle="1" w:styleId="CommentTextChar">
    <w:name w:val="Comment Text Char"/>
    <w:link w:val="CommentText"/>
    <w:semiHidden/>
    <w:rsid w:val="000F25D8"/>
    <w:rPr>
      <w:rFonts w:ascii="Arial" w:eastAsia="Times New Roman" w:hAnsi="Arial" w:cs="Arial"/>
    </w:rPr>
  </w:style>
  <w:style w:type="character" w:customStyle="1" w:styleId="CommentSubjectChar">
    <w:name w:val="Comment Subject Char"/>
    <w:link w:val="CommentSubject"/>
    <w:uiPriority w:val="99"/>
    <w:semiHidden/>
    <w:rsid w:val="005E693E"/>
    <w:rPr>
      <w:rFonts w:ascii="Arial" w:hAnsi="Arial"/>
      <w:b/>
      <w:bCs/>
      <w:lang w:eastAsia="de-DE"/>
    </w:rPr>
  </w:style>
  <w:style w:type="paragraph" w:customStyle="1" w:styleId="e1AlphaNum">
    <w:name w:val="e1_AlphaNum"/>
    <w:basedOn w:val="e1"/>
    <w:rsid w:val="000F25D8"/>
    <w:pPr>
      <w:numPr>
        <w:ilvl w:val="2"/>
        <w:numId w:val="1"/>
      </w:numPr>
    </w:pPr>
  </w:style>
  <w:style w:type="character" w:customStyle="1" w:styleId="BodyTextIndentChar">
    <w:name w:val="Body Text Indent Char"/>
    <w:link w:val="BodyTextIndent"/>
    <w:rsid w:val="002C1497"/>
    <w:rPr>
      <w:rFonts w:ascii="Times New Roman" w:hAnsi="Times New Roman"/>
      <w:i/>
      <w:iCs/>
      <w:color w:val="FF0000"/>
      <w:kern w:val="2"/>
      <w:sz w:val="28"/>
      <w:szCs w:val="24"/>
      <w:lang w:val="en-US" w:eastAsia="zh-CN"/>
    </w:rPr>
  </w:style>
  <w:style w:type="paragraph" w:customStyle="1" w:styleId="e1Bullet">
    <w:name w:val="e1_Bullet"/>
    <w:basedOn w:val="e1"/>
    <w:rsid w:val="000F25D8"/>
    <w:pPr>
      <w:numPr>
        <w:ilvl w:val="2"/>
        <w:numId w:val="2"/>
      </w:numPr>
    </w:pPr>
  </w:style>
  <w:style w:type="paragraph" w:customStyle="1" w:styleId="e1Hyphen">
    <w:name w:val="e1_Hyphen"/>
    <w:basedOn w:val="e1"/>
    <w:rsid w:val="000F25D8"/>
    <w:pPr>
      <w:numPr>
        <w:ilvl w:val="2"/>
        <w:numId w:val="3"/>
      </w:numPr>
    </w:pPr>
  </w:style>
  <w:style w:type="paragraph" w:customStyle="1" w:styleId="e1Num">
    <w:name w:val="e1_Num"/>
    <w:basedOn w:val="e1"/>
    <w:rsid w:val="000F25D8"/>
    <w:pPr>
      <w:numPr>
        <w:ilvl w:val="2"/>
        <w:numId w:val="31"/>
      </w:numPr>
    </w:pPr>
  </w:style>
  <w:style w:type="paragraph" w:customStyle="1" w:styleId="e1ParaNum">
    <w:name w:val="e1_ParaNum"/>
    <w:basedOn w:val="e1"/>
    <w:rsid w:val="000F25D8"/>
    <w:pPr>
      <w:numPr>
        <w:ilvl w:val="2"/>
        <w:numId w:val="5"/>
      </w:numPr>
    </w:pPr>
  </w:style>
  <w:style w:type="paragraph" w:customStyle="1" w:styleId="e1tBold">
    <w:name w:val="e1t Bold"/>
    <w:basedOn w:val="e1t"/>
    <w:rsid w:val="000F25D8"/>
    <w:pPr>
      <w:keepNext/>
    </w:pPr>
    <w:rPr>
      <w:b/>
    </w:rPr>
  </w:style>
  <w:style w:type="paragraph" w:customStyle="1" w:styleId="e1tfett">
    <w:name w:val="e1tfett"/>
    <w:basedOn w:val="e1t"/>
    <w:rsid w:val="000F25D8"/>
    <w:rPr>
      <w:b/>
      <w:szCs w:val="22"/>
    </w:rPr>
  </w:style>
  <w:style w:type="character" w:customStyle="1" w:styleId="e2Char">
    <w:name w:val="e2 Char"/>
    <w:link w:val="e2"/>
    <w:rsid w:val="000F25D8"/>
    <w:rPr>
      <w:rFonts w:ascii="Arial" w:eastAsia="Times New Roman" w:hAnsi="Arial" w:cs="Arial"/>
      <w:lang w:val="en-GB"/>
    </w:rPr>
  </w:style>
  <w:style w:type="paragraph" w:customStyle="1" w:styleId="e2AlphaNum">
    <w:name w:val="e2_AlphaNum"/>
    <w:basedOn w:val="e2"/>
    <w:rsid w:val="000F25D8"/>
    <w:pPr>
      <w:numPr>
        <w:ilvl w:val="3"/>
        <w:numId w:val="1"/>
      </w:numPr>
    </w:pPr>
  </w:style>
  <w:style w:type="paragraph" w:customStyle="1" w:styleId="e2Bullet">
    <w:name w:val="e2_Bullet"/>
    <w:basedOn w:val="e2"/>
    <w:rsid w:val="000F25D8"/>
    <w:pPr>
      <w:numPr>
        <w:ilvl w:val="3"/>
        <w:numId w:val="2"/>
      </w:numPr>
    </w:pPr>
  </w:style>
  <w:style w:type="paragraph" w:customStyle="1" w:styleId="e2Hyphen">
    <w:name w:val="e2_Hyphen"/>
    <w:basedOn w:val="e2"/>
    <w:rsid w:val="000F25D8"/>
    <w:pPr>
      <w:numPr>
        <w:ilvl w:val="3"/>
        <w:numId w:val="3"/>
      </w:numPr>
    </w:pPr>
  </w:style>
  <w:style w:type="paragraph" w:customStyle="1" w:styleId="e2Num">
    <w:name w:val="e2_Num"/>
    <w:basedOn w:val="e2"/>
    <w:rsid w:val="000F25D8"/>
    <w:pPr>
      <w:numPr>
        <w:ilvl w:val="3"/>
        <w:numId w:val="31"/>
      </w:numPr>
    </w:pPr>
  </w:style>
  <w:style w:type="paragraph" w:customStyle="1" w:styleId="e2ParaNum">
    <w:name w:val="e2_ParaNum"/>
    <w:basedOn w:val="e2"/>
    <w:rsid w:val="000F25D8"/>
    <w:pPr>
      <w:numPr>
        <w:ilvl w:val="3"/>
        <w:numId w:val="5"/>
      </w:numPr>
    </w:pPr>
  </w:style>
  <w:style w:type="paragraph" w:customStyle="1" w:styleId="e2tBold">
    <w:name w:val="e2t Bold"/>
    <w:basedOn w:val="e2t"/>
    <w:rsid w:val="000F25D8"/>
    <w:pPr>
      <w:keepNext/>
    </w:pPr>
    <w:rPr>
      <w:b/>
    </w:rPr>
  </w:style>
  <w:style w:type="paragraph" w:customStyle="1" w:styleId="e3AlphaNum">
    <w:name w:val="e3_AlphaNum"/>
    <w:basedOn w:val="e3"/>
    <w:rsid w:val="000F25D8"/>
    <w:pPr>
      <w:tabs>
        <w:tab w:val="num" w:pos="1417"/>
      </w:tabs>
    </w:pPr>
  </w:style>
  <w:style w:type="paragraph" w:customStyle="1" w:styleId="e3Bullet">
    <w:name w:val="e3_Bullet"/>
    <w:basedOn w:val="e3"/>
    <w:rsid w:val="000F25D8"/>
    <w:pPr>
      <w:tabs>
        <w:tab w:val="num" w:pos="1417"/>
      </w:tabs>
    </w:pPr>
  </w:style>
  <w:style w:type="paragraph" w:customStyle="1" w:styleId="e3Hyphen">
    <w:name w:val="e3_Hyphen"/>
    <w:basedOn w:val="e3"/>
    <w:rsid w:val="000F25D8"/>
    <w:pPr>
      <w:tabs>
        <w:tab w:val="num" w:pos="1417"/>
      </w:tabs>
    </w:pPr>
  </w:style>
  <w:style w:type="paragraph" w:customStyle="1" w:styleId="e3Num">
    <w:name w:val="e3_Num"/>
    <w:basedOn w:val="e3"/>
    <w:rsid w:val="000F25D8"/>
    <w:pPr>
      <w:tabs>
        <w:tab w:val="num" w:pos="1417"/>
      </w:tabs>
    </w:pPr>
  </w:style>
  <w:style w:type="paragraph" w:customStyle="1" w:styleId="e3ParaNum">
    <w:name w:val="e3_ParaNum"/>
    <w:basedOn w:val="e3"/>
    <w:rsid w:val="000F25D8"/>
    <w:pPr>
      <w:tabs>
        <w:tab w:val="num" w:pos="1417"/>
      </w:tabs>
    </w:pPr>
  </w:style>
  <w:style w:type="paragraph" w:customStyle="1" w:styleId="e3tBold">
    <w:name w:val="e3t Bold"/>
    <w:basedOn w:val="e3t"/>
    <w:rsid w:val="000F25D8"/>
    <w:pPr>
      <w:keepNext/>
    </w:pPr>
    <w:rPr>
      <w:b/>
    </w:rPr>
  </w:style>
  <w:style w:type="paragraph" w:customStyle="1" w:styleId="e4AlphaNum">
    <w:name w:val="e4_AlphaNum"/>
    <w:basedOn w:val="e4"/>
    <w:rsid w:val="000F25D8"/>
    <w:pPr>
      <w:tabs>
        <w:tab w:val="num" w:pos="1842"/>
      </w:tabs>
    </w:pPr>
  </w:style>
  <w:style w:type="paragraph" w:customStyle="1" w:styleId="e4Bullet">
    <w:name w:val="e4_Bullet"/>
    <w:basedOn w:val="e4"/>
    <w:rsid w:val="000F25D8"/>
    <w:pPr>
      <w:tabs>
        <w:tab w:val="num" w:pos="1842"/>
      </w:tabs>
    </w:pPr>
  </w:style>
  <w:style w:type="paragraph" w:customStyle="1" w:styleId="e4Hyphen">
    <w:name w:val="e4_Hyphen"/>
    <w:basedOn w:val="e4"/>
    <w:rsid w:val="000F25D8"/>
    <w:pPr>
      <w:tabs>
        <w:tab w:val="num" w:pos="1842"/>
      </w:tabs>
    </w:pPr>
  </w:style>
  <w:style w:type="paragraph" w:customStyle="1" w:styleId="e4Num">
    <w:name w:val="e4_Num"/>
    <w:basedOn w:val="e4"/>
    <w:rsid w:val="000F25D8"/>
    <w:pPr>
      <w:tabs>
        <w:tab w:val="num" w:pos="1842"/>
      </w:tabs>
    </w:pPr>
  </w:style>
  <w:style w:type="paragraph" w:customStyle="1" w:styleId="e4ParaNum">
    <w:name w:val="e4_ParaNum"/>
    <w:basedOn w:val="e4"/>
    <w:rsid w:val="000F25D8"/>
    <w:pPr>
      <w:tabs>
        <w:tab w:val="num" w:pos="1842"/>
      </w:tabs>
    </w:pPr>
  </w:style>
  <w:style w:type="paragraph" w:customStyle="1" w:styleId="e4t">
    <w:name w:val="e4t"/>
    <w:basedOn w:val="e4"/>
    <w:rsid w:val="000F25D8"/>
    <w:pPr>
      <w:ind w:firstLine="0"/>
    </w:pPr>
  </w:style>
  <w:style w:type="paragraph" w:customStyle="1" w:styleId="e4tBold">
    <w:name w:val="e4t Bold"/>
    <w:basedOn w:val="e4t"/>
    <w:rsid w:val="000F25D8"/>
    <w:pPr>
      <w:keepNext/>
    </w:pPr>
    <w:rPr>
      <w:b/>
    </w:rPr>
  </w:style>
  <w:style w:type="paragraph" w:styleId="Closing">
    <w:name w:val="Closing"/>
    <w:basedOn w:val="Normal"/>
    <w:link w:val="ClosingChar"/>
    <w:rsid w:val="000F25D8"/>
    <w:pPr>
      <w:ind w:left="4320"/>
    </w:pPr>
  </w:style>
  <w:style w:type="character" w:customStyle="1" w:styleId="ClosingChar">
    <w:name w:val="Closing Char"/>
    <w:link w:val="Closing"/>
    <w:rsid w:val="000F25D8"/>
    <w:rPr>
      <w:rFonts w:ascii="Arial" w:eastAsia="Times New Roman" w:hAnsi="Arial" w:cs="Arial"/>
      <w:lang w:val="en-GB"/>
    </w:rPr>
  </w:style>
  <w:style w:type="paragraph" w:styleId="MacroText">
    <w:name w:val="macro"/>
    <w:link w:val="MacroTextChar"/>
    <w:semiHidden/>
    <w:rsid w:val="000F25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" w:eastAsia="Times New Roman" w:hAnsi="Courier"/>
      <w:lang w:val="de-DE" w:eastAsia="de-DE"/>
    </w:rPr>
  </w:style>
  <w:style w:type="character" w:customStyle="1" w:styleId="MacroTextChar">
    <w:name w:val="Macro Text Char"/>
    <w:link w:val="MacroText"/>
    <w:semiHidden/>
    <w:rsid w:val="000F25D8"/>
    <w:rPr>
      <w:rFonts w:ascii="Courier" w:eastAsia="Times New Roman" w:hAnsi="Courier"/>
    </w:rPr>
  </w:style>
  <w:style w:type="paragraph" w:customStyle="1" w:styleId="std1cm">
    <w:name w:val="std1cm"/>
    <w:basedOn w:val="Normal"/>
    <w:autoRedefine/>
    <w:rsid w:val="000F25D8"/>
    <w:pPr>
      <w:spacing w:after="240"/>
      <w:ind w:left="1134" w:hanging="567"/>
    </w:pPr>
  </w:style>
  <w:style w:type="paragraph" w:customStyle="1" w:styleId="te012">
    <w:name w:val="te012"/>
    <w:basedOn w:val="Normal"/>
    <w:rsid w:val="000F25D8"/>
    <w:pPr>
      <w:keepNext/>
      <w:keepLines/>
      <w:spacing w:before="120" w:after="120"/>
    </w:pPr>
  </w:style>
  <w:style w:type="paragraph" w:customStyle="1" w:styleId="te1AlphaNum">
    <w:name w:val="te1_AlphaNum"/>
    <w:basedOn w:val="te1"/>
    <w:rsid w:val="000F25D8"/>
    <w:pPr>
      <w:numPr>
        <w:numId w:val="6"/>
      </w:numPr>
    </w:pPr>
  </w:style>
  <w:style w:type="paragraph" w:customStyle="1" w:styleId="te1Bullet">
    <w:name w:val="te1_Bullet"/>
    <w:basedOn w:val="te1"/>
    <w:rsid w:val="000F25D8"/>
    <w:pPr>
      <w:numPr>
        <w:numId w:val="7"/>
      </w:numPr>
    </w:pPr>
  </w:style>
  <w:style w:type="paragraph" w:customStyle="1" w:styleId="te1Hyphen">
    <w:name w:val="te1_Hyphen"/>
    <w:basedOn w:val="te1"/>
    <w:rsid w:val="000F25D8"/>
    <w:pPr>
      <w:numPr>
        <w:numId w:val="8"/>
      </w:numPr>
    </w:pPr>
  </w:style>
  <w:style w:type="paragraph" w:customStyle="1" w:styleId="te1Num">
    <w:name w:val="te1_Num"/>
    <w:basedOn w:val="te1"/>
    <w:rsid w:val="000F25D8"/>
    <w:pPr>
      <w:numPr>
        <w:numId w:val="9"/>
      </w:numPr>
    </w:pPr>
  </w:style>
  <w:style w:type="paragraph" w:customStyle="1" w:styleId="te2">
    <w:name w:val="te2"/>
    <w:basedOn w:val="te1"/>
    <w:rsid w:val="000F25D8"/>
    <w:pPr>
      <w:ind w:left="566"/>
    </w:pPr>
  </w:style>
  <w:style w:type="paragraph" w:customStyle="1" w:styleId="te2AlphaNum">
    <w:name w:val="te2_AlphaNum"/>
    <w:basedOn w:val="te2"/>
    <w:rsid w:val="000F25D8"/>
    <w:pPr>
      <w:numPr>
        <w:ilvl w:val="1"/>
        <w:numId w:val="6"/>
      </w:numPr>
    </w:pPr>
  </w:style>
  <w:style w:type="paragraph" w:customStyle="1" w:styleId="te2Bullet">
    <w:name w:val="te2_Bullet"/>
    <w:basedOn w:val="te2"/>
    <w:rsid w:val="000F25D8"/>
    <w:pPr>
      <w:numPr>
        <w:ilvl w:val="1"/>
        <w:numId w:val="7"/>
      </w:numPr>
    </w:pPr>
  </w:style>
  <w:style w:type="paragraph" w:customStyle="1" w:styleId="te2Hyphen">
    <w:name w:val="te2_Hyphen"/>
    <w:basedOn w:val="te2"/>
    <w:rsid w:val="000F25D8"/>
    <w:pPr>
      <w:numPr>
        <w:ilvl w:val="1"/>
        <w:numId w:val="8"/>
      </w:numPr>
    </w:pPr>
  </w:style>
  <w:style w:type="paragraph" w:customStyle="1" w:styleId="te2Num">
    <w:name w:val="te2_Num"/>
    <w:basedOn w:val="te2"/>
    <w:rsid w:val="000F25D8"/>
    <w:pPr>
      <w:numPr>
        <w:ilvl w:val="1"/>
        <w:numId w:val="9"/>
      </w:numPr>
    </w:pPr>
  </w:style>
  <w:style w:type="character" w:customStyle="1" w:styleId="Heading1Char">
    <w:name w:val="Heading 1 Char"/>
    <w:link w:val="Heading1"/>
    <w:rsid w:val="001B2F86"/>
    <w:rPr>
      <w:rFonts w:ascii="Arial" w:eastAsia="Times New Roman" w:hAnsi="Arial" w:cs="Arial"/>
      <w:b/>
      <w:sz w:val="24"/>
      <w:szCs w:val="24"/>
      <w:lang w:val="en-GB" w:eastAsia="de-DE"/>
    </w:rPr>
  </w:style>
  <w:style w:type="character" w:customStyle="1" w:styleId="UnresolvedMention1">
    <w:name w:val="Unresolved Mention1"/>
    <w:uiPriority w:val="99"/>
    <w:semiHidden/>
    <w:unhideWhenUsed/>
    <w:rsid w:val="00112237"/>
    <w:rPr>
      <w:color w:val="605E5C"/>
      <w:shd w:val="clear" w:color="auto" w:fill="E1DFDD"/>
    </w:rPr>
  </w:style>
  <w:style w:type="paragraph" w:customStyle="1" w:styleId="CommentNote">
    <w:name w:val="Comment/Note"/>
    <w:basedOn w:val="e0"/>
    <w:next w:val="e0"/>
    <w:qFormat/>
    <w:rsid w:val="00E75BDF"/>
    <w:rPr>
      <w:i/>
      <w:color w:val="00B050"/>
    </w:rPr>
  </w:style>
  <w:style w:type="paragraph" w:customStyle="1" w:styleId="e0TOCUnterstrichen">
    <w:name w:val="e0 TOC + Unterstrichen"/>
    <w:basedOn w:val="e0"/>
    <w:rsid w:val="00766838"/>
    <w:pPr>
      <w:outlineLvl w:val="0"/>
    </w:pPr>
    <w:rPr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66838"/>
    <w:pPr>
      <w:numPr>
        <w:numId w:val="0"/>
      </w:numPr>
      <w:suppressAutoHyphens w:val="0"/>
      <w:spacing w:after="0" w:line="259" w:lineRule="auto"/>
      <w:outlineLvl w:val="9"/>
    </w:pPr>
    <w:rPr>
      <w:rFonts w:ascii="Calibri Light" w:hAnsi="Calibri Light" w:cs="Times New Roman"/>
      <w:b w:val="0"/>
      <w:color w:val="2F5496"/>
      <w:sz w:val="32"/>
      <w:szCs w:val="32"/>
      <w:lang w:val="de-DE"/>
    </w:rPr>
  </w:style>
  <w:style w:type="paragraph" w:customStyle="1" w:styleId="e0TOCFett">
    <w:name w:val="e0 TOC + Fett"/>
    <w:basedOn w:val="e0"/>
    <w:rsid w:val="006676F8"/>
    <w:pPr>
      <w:outlineLvl w:val="0"/>
    </w:pPr>
    <w:rPr>
      <w:b/>
      <w:bCs/>
    </w:rPr>
  </w:style>
  <w:style w:type="paragraph" w:customStyle="1" w:styleId="FormatvorlageVerzeichnis1Vor48PtNach48Pt">
    <w:name w:val="Formatvorlage Verzeichnis 1 + Vor:  48 Pt. Nach:  48 Pt."/>
    <w:basedOn w:val="TOC1"/>
    <w:rsid w:val="00790F8B"/>
    <w:rPr>
      <w:rFonts w:cs="Times New Roman"/>
    </w:rPr>
  </w:style>
  <w:style w:type="character" w:customStyle="1" w:styleId="Heading2Char">
    <w:name w:val="Heading 2 Char"/>
    <w:link w:val="Heading2"/>
    <w:rsid w:val="001B2F86"/>
    <w:rPr>
      <w:rFonts w:ascii="Arial" w:eastAsia="Times New Roman" w:hAnsi="Arial" w:cs="Arial"/>
      <w:sz w:val="22"/>
      <w:szCs w:val="22"/>
      <w:lang w:val="en-GB" w:eastAsia="de-DE"/>
    </w:rPr>
  </w:style>
  <w:style w:type="paragraph" w:customStyle="1" w:styleId="Default">
    <w:name w:val="Default"/>
    <w:rsid w:val="00F545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6A2468"/>
    <w:rPr>
      <w:rFonts w:ascii="Arial" w:eastAsia="Times New Roman" w:hAnsi="Arial" w:cs="Arial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A162DB718A8418386F7DB67177367" ma:contentTypeVersion="11" ma:contentTypeDescription="Create a new document." ma:contentTypeScope="" ma:versionID="a8cdaf95cf5a10f116ce6ccf578d7d1a">
  <xsd:schema xmlns:xsd="http://www.w3.org/2001/XMLSchema" xmlns:xs="http://www.w3.org/2001/XMLSchema" xmlns:p="http://schemas.microsoft.com/office/2006/metadata/properties" xmlns:ns3="8545be23-7dc2-4d68-afa1-5d3f9ba851de" xmlns:ns4="4ad81321-b670-42da-8a3a-948caceabdf6" targetNamespace="http://schemas.microsoft.com/office/2006/metadata/properties" ma:root="true" ma:fieldsID="0e05c0cb12d784e8f3d00b1f5013bd93" ns3:_="" ns4:_="">
    <xsd:import namespace="8545be23-7dc2-4d68-afa1-5d3f9ba851de"/>
    <xsd:import namespace="4ad81321-b670-42da-8a3a-948caceabd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5be23-7dc2-4d68-afa1-5d3f9ba85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81321-b670-42da-8a3a-948caceab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540B4-DF27-4F7A-87A6-D959C9A05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5be23-7dc2-4d68-afa1-5d3f9ba851de"/>
    <ds:schemaRef ds:uri="4ad81321-b670-42da-8a3a-948cacea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748651-9B3D-44D4-B1FF-5F01938B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54569-1DB4-461B-889A-3DF941ED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884A655C.dotm</Template>
  <TotalTime>0</TotalTime>
  <Pages>4</Pages>
  <Words>394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/ 0000</vt:lpstr>
    </vt:vector>
  </TitlesOfParts>
  <Company>Linde VA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/ 0000</dc:title>
  <dc:subject>2610 0993 Jilin-C</dc:subject>
  <dc:creator>Robert Tikovsky</dc:creator>
  <cp:keywords/>
  <dc:description>bla bla</dc:description>
  <cp:lastModifiedBy>Maximilian Leidel</cp:lastModifiedBy>
  <cp:revision>8</cp:revision>
  <cp:lastPrinted>2020-02-13T06:37:00Z</cp:lastPrinted>
  <dcterms:created xsi:type="dcterms:W3CDTF">2020-02-17T10:18:00Z</dcterms:created>
  <dcterms:modified xsi:type="dcterms:W3CDTF">2020-02-17T12:10:00Z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zdat">
    <vt:lpwstr>feld</vt:lpwstr>
  </property>
  <property fmtid="{D5CDD505-2E9C-101B-9397-08002B2CF9AE}" pid="3" name="ContentTypeId">
    <vt:lpwstr>0x010100099A162DB718A8418386F7DB67177367</vt:lpwstr>
  </property>
</Properties>
</file>